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B0FF" w14:textId="4F164423" w:rsidR="00083754" w:rsidRDefault="004F57CB" w:rsidP="00083754">
      <w:sdt>
        <w:sdtPr>
          <w:id w:val="-1410150343"/>
          <w:docPartObj>
            <w:docPartGallery w:val="Cover Pages"/>
            <w:docPartUnique/>
          </w:docPartObj>
        </w:sdtPr>
        <w:sdtEndPr>
          <w:rPr>
            <w:rStyle w:val="Heading1Char"/>
            <w:rFonts w:asciiTheme="majorHAnsi" w:eastAsiaTheme="majorEastAsia" w:hAnsiTheme="majorHAnsi" w:cstheme="majorBidi"/>
            <w:caps/>
            <w:color w:val="94B6D2" w:themeColor="accent1"/>
            <w:sz w:val="40"/>
            <w:szCs w:val="28"/>
          </w:rPr>
        </w:sdtEndPr>
        <w:sdtContent>
          <w:r w:rsidR="0013439B">
            <w:rPr>
              <w:noProof/>
              <w:lang w:eastAsia="en-US"/>
            </w:rPr>
            <mc:AlternateContent>
              <mc:Choice Requires="wps">
                <w:drawing>
                  <wp:anchor distT="0" distB="0" distL="114300" distR="114300" simplePos="0" relativeHeight="251661312" behindDoc="0" locked="1" layoutInCell="1" allowOverlap="1" wp14:anchorId="34482C88" wp14:editId="4FE131ED">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26A18" w14:textId="2272D315" w:rsidR="00925077" w:rsidRDefault="00925077">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06B2F">
                                      <w:t>Herd Immunity</w:t>
                                    </w:r>
                                  </w:sdtContent>
                                </w:sdt>
                              </w:p>
                              <w:p w14:paraId="102D15DE" w14:textId="1B3B0AF6" w:rsidR="00925077" w:rsidRDefault="004F57CB">
                                <w:pPr>
                                  <w:pStyle w:val="Contactinfo"/>
                                </w:pPr>
                                <w:sdt>
                                  <w:sdtPr>
                                    <w:alias w:val="Company"/>
                                    <w:tag w:val=""/>
                                    <w:id w:val="-917629273"/>
                                    <w:placeholder>
                                      <w:docPart w:val="8282007165CE4E1194A251FCE9DA3435"/>
                                    </w:placeholder>
                                    <w:dataBinding w:prefixMappings="xmlns:ns0='http://schemas.openxmlformats.org/officeDocument/2006/extended-properties' " w:xpath="/ns0:Properties[1]/ns0:Company[1]" w:storeItemID="{6668398D-A668-4E3E-A5EB-62B293D839F1}"/>
                                    <w:text/>
                                  </w:sdtPr>
                                  <w:sdtEndPr/>
                                  <w:sdtContent>
                                    <w:r w:rsidR="00925077">
                                      <w:t>Fontys university for Applied sciences</w:t>
                                    </w:r>
                                  </w:sdtContent>
                                </w:sdt>
                              </w:p>
                              <w:p w14:paraId="2CAC9A2D" w14:textId="1989C8C8" w:rsidR="00925077" w:rsidRDefault="004F57CB">
                                <w:pPr>
                                  <w:pStyle w:val="Contactinfo"/>
                                </w:pPr>
                                <w:sdt>
                                  <w:sdtPr>
                                    <w:alias w:val="Company Address"/>
                                    <w:tag w:val=""/>
                                    <w:id w:val="1148704377"/>
                                    <w:placeholder>
                                      <w:docPart w:val="43ADC5629A204BFF851CFD652A7DB0E7"/>
                                    </w:placeholder>
                                    <w:dataBinding w:prefixMappings="xmlns:ns0='http://schemas.microsoft.com/office/2006/coverPageProps' " w:xpath="/ns0:CoverPageProperties[1]/ns0:CompanyAddress[1]" w:storeItemID="{55AF091B-3C7A-41E3-B477-F2FDAA23CFDA}"/>
                                    <w:text/>
                                  </w:sdtPr>
                                  <w:sdtEndPr/>
                                  <w:sdtContent>
                                    <w:r w:rsidR="00925077" w:rsidRPr="000A2705">
                                      <w:t>Rachelsmolen 1, 5612 MA Eindhoven</w:t>
                                    </w:r>
                                  </w:sdtContent>
                                </w:sdt>
                                <w:r w:rsidR="00925077">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34482C88"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72826A18" w14:textId="2272D315" w:rsidR="00925077" w:rsidRDefault="00925077">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06B2F">
                                <w:t>Herd Immunity</w:t>
                              </w:r>
                            </w:sdtContent>
                          </w:sdt>
                        </w:p>
                        <w:p w14:paraId="102D15DE" w14:textId="1B3B0AF6" w:rsidR="00925077" w:rsidRDefault="00B53852">
                          <w:pPr>
                            <w:pStyle w:val="Contactinfo"/>
                          </w:pPr>
                          <w:sdt>
                            <w:sdtPr>
                              <w:alias w:val="Company"/>
                              <w:tag w:val=""/>
                              <w:id w:val="-917629273"/>
                              <w:placeholder>
                                <w:docPart w:val="8282007165CE4E1194A251FCE9DA3435"/>
                              </w:placeholder>
                              <w:dataBinding w:prefixMappings="xmlns:ns0='http://schemas.openxmlformats.org/officeDocument/2006/extended-properties' " w:xpath="/ns0:Properties[1]/ns0:Company[1]" w:storeItemID="{6668398D-A668-4E3E-A5EB-62B293D839F1}"/>
                              <w:text/>
                            </w:sdtPr>
                            <w:sdtEndPr/>
                            <w:sdtContent>
                              <w:r w:rsidR="00925077">
                                <w:t>Fontys university for Applied sciences</w:t>
                              </w:r>
                            </w:sdtContent>
                          </w:sdt>
                        </w:p>
                        <w:p w14:paraId="2CAC9A2D" w14:textId="1989C8C8" w:rsidR="00925077" w:rsidRDefault="00B53852">
                          <w:pPr>
                            <w:pStyle w:val="Contactinfo"/>
                          </w:pPr>
                          <w:sdt>
                            <w:sdtPr>
                              <w:alias w:val="Company Address"/>
                              <w:tag w:val=""/>
                              <w:id w:val="1148704377"/>
                              <w:placeholder>
                                <w:docPart w:val="43ADC5629A204BFF851CFD652A7DB0E7"/>
                              </w:placeholder>
                              <w:dataBinding w:prefixMappings="xmlns:ns0='http://schemas.microsoft.com/office/2006/coverPageProps' " w:xpath="/ns0:CoverPageProperties[1]/ns0:CompanyAddress[1]" w:storeItemID="{55AF091B-3C7A-41E3-B477-F2FDAA23CFDA}"/>
                              <w:text/>
                            </w:sdtPr>
                            <w:sdtEndPr/>
                            <w:sdtContent>
                              <w:r w:rsidR="00925077" w:rsidRPr="000A2705">
                                <w:t>Rachelsmolen 1, 5612 MA Eindhoven</w:t>
                              </w:r>
                            </w:sdtContent>
                          </w:sdt>
                          <w:r w:rsidR="00925077">
                            <w:t xml:space="preserve"> </w:t>
                          </w:r>
                        </w:p>
                      </w:txbxContent>
                    </v:textbox>
                    <w10:wrap type="square" anchorx="margin" anchory="page"/>
                    <w10:anchorlock/>
                  </v:shape>
                </w:pict>
              </mc:Fallback>
            </mc:AlternateContent>
          </w:r>
          <w:r w:rsidR="0013439B">
            <w:rPr>
              <w:noProof/>
              <w:lang w:eastAsia="en-US"/>
            </w:rPr>
            <mc:AlternateContent>
              <mc:Choice Requires="wps">
                <w:drawing>
                  <wp:anchor distT="0" distB="0" distL="114300" distR="114300" simplePos="0" relativeHeight="251660288" behindDoc="0" locked="1" layoutInCell="1" allowOverlap="1" wp14:anchorId="0D4526BE" wp14:editId="30EC121A">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F3178" w14:textId="2D1B9DDA" w:rsidR="00925077" w:rsidRDefault="00925077">
                                <w:pPr>
                                  <w:pStyle w:val="Logo"/>
                                </w:pPr>
                                <w:r>
                                  <w:rPr>
                                    <w:lang w:eastAsia="en-US"/>
                                  </w:rPr>
                                  <w:drawing>
                                    <wp:inline distT="0" distB="0" distL="0" distR="0" wp14:anchorId="05E80962" wp14:editId="31BCA53B">
                                      <wp:extent cx="28670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7716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0B99C23" w14:textId="24556403" w:rsidR="00925077" w:rsidRDefault="00925077">
                                    <w:pPr>
                                      <w:pStyle w:val="Title"/>
                                    </w:pPr>
                                    <w:r>
                                      <w:t>Project plan</w:t>
                                    </w:r>
                                  </w:p>
                                </w:sdtContent>
                              </w:sdt>
                              <w:sdt>
                                <w:sdtPr>
                                  <w:alias w:val="Subtitle"/>
                                  <w:tag w:val=""/>
                                  <w:id w:val="1022818693"/>
                                  <w:dataBinding w:prefixMappings="xmlns:ns0='http://purl.org/dc/elements/1.1/' xmlns:ns1='http://schemas.openxmlformats.org/package/2006/metadata/core-properties' " w:xpath="/ns1:coreProperties[1]/ns0:subject[1]" w:storeItemID="{6C3C8BC8-F283-45AE-878A-BAB7291924A1}"/>
                                  <w:text/>
                                </w:sdtPr>
                                <w:sdtEndPr/>
                                <w:sdtContent>
                                  <w:p w14:paraId="1BA7D8DD" w14:textId="3AA0F77C" w:rsidR="00925077" w:rsidRDefault="00925077">
                                    <w:pPr>
                                      <w:pStyle w:val="Subtitle"/>
                                    </w:pPr>
                                    <w:r>
                                      <w:t>Herd Immunity simulation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D4526B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3D1F3178" w14:textId="2D1B9DDA" w:rsidR="00925077" w:rsidRDefault="00925077">
                          <w:pPr>
                            <w:pStyle w:val="Logo"/>
                          </w:pPr>
                          <w:r>
                            <w:rPr>
                              <w:lang w:eastAsia="en-US"/>
                            </w:rPr>
                            <w:drawing>
                              <wp:inline distT="0" distB="0" distL="0" distR="0" wp14:anchorId="05E80962" wp14:editId="31BCA53B">
                                <wp:extent cx="28670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7716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0B99C23" w14:textId="24556403" w:rsidR="00925077" w:rsidRDefault="00925077">
                              <w:pPr>
                                <w:pStyle w:val="Title"/>
                              </w:pPr>
                              <w:r>
                                <w:t>Project plan</w:t>
                              </w:r>
                            </w:p>
                          </w:sdtContent>
                        </w:sdt>
                        <w:sdt>
                          <w:sdtPr>
                            <w:alias w:val="Subtitle"/>
                            <w:tag w:val=""/>
                            <w:id w:val="1022818693"/>
                            <w:dataBinding w:prefixMappings="xmlns:ns0='http://purl.org/dc/elements/1.1/' xmlns:ns1='http://schemas.openxmlformats.org/package/2006/metadata/core-properties' " w:xpath="/ns1:coreProperties[1]/ns0:subject[1]" w:storeItemID="{6C3C8BC8-F283-45AE-878A-BAB7291924A1}"/>
                            <w:text/>
                          </w:sdtPr>
                          <w:sdtEndPr/>
                          <w:sdtContent>
                            <w:p w14:paraId="1BA7D8DD" w14:textId="3AA0F77C" w:rsidR="00925077" w:rsidRDefault="00925077">
                              <w:pPr>
                                <w:pStyle w:val="Subtitle"/>
                              </w:pPr>
                              <w:r>
                                <w:t>Herd Immunity simulation</w:t>
                              </w:r>
                            </w:p>
                          </w:sdtContent>
                        </w:sdt>
                      </w:txbxContent>
                    </v:textbox>
                    <w10:wrap type="square" anchorx="margin" anchory="page"/>
                    <w10:anchorlock/>
                  </v:shape>
                </w:pict>
              </mc:Fallback>
            </mc:AlternateContent>
          </w:r>
          <w:r w:rsidR="0013439B">
            <w:rPr>
              <w:noProof/>
              <w:lang w:eastAsia="en-US"/>
            </w:rPr>
            <mc:AlternateContent>
              <mc:Choice Requires="wps">
                <w:drawing>
                  <wp:anchor distT="0" distB="0" distL="114300" distR="114300" simplePos="0" relativeHeight="251662336" behindDoc="0" locked="1" layoutInCell="1" allowOverlap="1" wp14:anchorId="6B7F496F" wp14:editId="0D3106F0">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C8E7B" w14:textId="3FBC334E" w:rsidR="00925077" w:rsidRDefault="00925077">
                                <w:pPr>
                                  <w:pStyle w:val="Subtitle"/>
                                </w:pPr>
                                <w:r>
                                  <w:t xml:space="preserve">Version </w:t>
                                </w:r>
                                <w:sdt>
                                  <w:sdtPr>
                                    <w:id w:val="-1001960296"/>
                                  </w:sdtPr>
                                  <w:sdtEndPr/>
                                  <w:sdtContent>
                                    <w:r w:rsidR="001A6041">
                                      <w:t>2.0</w:t>
                                    </w:r>
                                  </w:sdtContent>
                                </w:sdt>
                              </w:p>
                              <w:sdt>
                                <w:sdtPr>
                                  <w:alias w:val="Date"/>
                                  <w:tag w:val=""/>
                                  <w:id w:val="-1056391401"/>
                                  <w:dataBinding w:prefixMappings="xmlns:ns0='http://schemas.microsoft.com/office/2006/coverPageProps' " w:xpath="/ns0:CoverPageProperties[1]/ns0:PublishDate[1]" w:storeItemID="{55AF091B-3C7A-41E3-B477-F2FDAA23CFDA}"/>
                                  <w:date w:fullDate="2018-02-28T00:00:00Z">
                                    <w:dateFormat w:val="MMMM d, yyyy"/>
                                    <w:lid w:val="en-US"/>
                                    <w:storeMappedDataAs w:val="dateTime"/>
                                    <w:calendar w:val="gregorian"/>
                                  </w:date>
                                </w:sdtPr>
                                <w:sdtEndPr/>
                                <w:sdtContent>
                                  <w:p w14:paraId="7562BD1A" w14:textId="7FD493C9" w:rsidR="00925077" w:rsidRDefault="00952850">
                                    <w:pPr>
                                      <w:pStyle w:val="Subtitle"/>
                                    </w:pPr>
                                    <w:r>
                                      <w:t>February 28,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B7F496F"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112C8E7B" w14:textId="3FBC334E" w:rsidR="00925077" w:rsidRDefault="00925077">
                          <w:pPr>
                            <w:pStyle w:val="Subtitle"/>
                          </w:pPr>
                          <w:r>
                            <w:t xml:space="preserve">Version </w:t>
                          </w:r>
                          <w:sdt>
                            <w:sdtPr>
                              <w:id w:val="-1001960296"/>
                            </w:sdtPr>
                            <w:sdtEndPr/>
                            <w:sdtContent>
                              <w:r w:rsidR="001A6041">
                                <w:t>2.0</w:t>
                              </w:r>
                            </w:sdtContent>
                          </w:sdt>
                        </w:p>
                        <w:sdt>
                          <w:sdtPr>
                            <w:alias w:val="Date"/>
                            <w:tag w:val=""/>
                            <w:id w:val="-1056391401"/>
                            <w:dataBinding w:prefixMappings="xmlns:ns0='http://schemas.microsoft.com/office/2006/coverPageProps' " w:xpath="/ns0:CoverPageProperties[1]/ns0:PublishDate[1]" w:storeItemID="{55AF091B-3C7A-41E3-B477-F2FDAA23CFDA}"/>
                            <w:date w:fullDate="2018-02-28T00:00:00Z">
                              <w:dateFormat w:val="MMMM d, yyyy"/>
                              <w:lid w:val="en-US"/>
                              <w:storeMappedDataAs w:val="dateTime"/>
                              <w:calendar w:val="gregorian"/>
                            </w:date>
                          </w:sdtPr>
                          <w:sdtEndPr/>
                          <w:sdtContent>
                            <w:p w14:paraId="7562BD1A" w14:textId="7FD493C9" w:rsidR="00925077" w:rsidRDefault="00952850">
                              <w:pPr>
                                <w:pStyle w:val="Subtitle"/>
                              </w:pPr>
                              <w:r>
                                <w:t>February 28, 2018</w:t>
                              </w:r>
                            </w:p>
                          </w:sdtContent>
                        </w:sdt>
                      </w:txbxContent>
                    </v:textbox>
                    <w10:wrap type="square" anchorx="margin" anchory="page"/>
                    <w10:anchorlock/>
                  </v:shape>
                </w:pict>
              </mc:Fallback>
            </mc:AlternateContent>
          </w:r>
          <w:r w:rsidR="0013439B">
            <w:rPr>
              <w:noProof/>
              <w:lang w:eastAsia="en-US"/>
            </w:rPr>
            <mc:AlternateContent>
              <mc:Choice Requires="wpg">
                <w:drawing>
                  <wp:anchor distT="0" distB="0" distL="114300" distR="114300" simplePos="0" relativeHeight="251659264" behindDoc="0" locked="0" layoutInCell="1" allowOverlap="1" wp14:anchorId="2CE3CFF9" wp14:editId="3AAE526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D82AA3"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94b6d2 [3204]" stroked="f" strokeweight="1pt">
                      <o:lock v:ext="edit" aspectratio="t"/>
                    </v:rect>
                    <w10:wrap anchorx="page" anchory="page"/>
                  </v:group>
                </w:pict>
              </mc:Fallback>
            </mc:AlternateContent>
          </w:r>
        </w:sdtContent>
      </w:sdt>
      <w:r w:rsidR="0013439B">
        <w:rPr>
          <w:noProof/>
          <w:color w:val="775F55" w:themeColor="text2"/>
          <w:sz w:val="32"/>
          <w:szCs w:val="32"/>
        </w:rPr>
        <w:br w:type="page"/>
      </w:r>
    </w:p>
    <w:sdt>
      <w:sdtPr>
        <w:rPr>
          <w:rFonts w:asciiTheme="minorHAnsi" w:eastAsiaTheme="minorEastAsia" w:hAnsiTheme="minorHAnsi" w:cstheme="minorBidi"/>
          <w:caps w:val="0"/>
          <w:color w:val="auto"/>
          <w:sz w:val="22"/>
          <w:szCs w:val="22"/>
        </w:rPr>
        <w:id w:val="-1957789688"/>
        <w:docPartObj>
          <w:docPartGallery w:val="Table of Contents"/>
          <w:docPartUnique/>
        </w:docPartObj>
      </w:sdtPr>
      <w:sdtEndPr>
        <w:rPr>
          <w:b/>
          <w:bCs/>
          <w:noProof/>
        </w:rPr>
      </w:sdtEndPr>
      <w:sdtContent>
        <w:p w14:paraId="3A869077" w14:textId="44993C33" w:rsidR="00083754" w:rsidRDefault="00083754">
          <w:pPr>
            <w:pStyle w:val="TOCHeading"/>
          </w:pPr>
          <w:r>
            <w:t>Table of Contents</w:t>
          </w:r>
        </w:p>
        <w:p w14:paraId="05A7C42B" w14:textId="68D08CCC" w:rsidR="00DC5346" w:rsidRDefault="00083754">
          <w:pPr>
            <w:pStyle w:val="TOC1"/>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07616587" w:history="1">
            <w:r w:rsidR="00DC5346" w:rsidRPr="00C06F43">
              <w:rPr>
                <w:rStyle w:val="Hyperlink"/>
                <w:noProof/>
              </w:rPr>
              <w:t>Formal Client</w:t>
            </w:r>
            <w:r w:rsidR="00DC5346">
              <w:rPr>
                <w:noProof/>
                <w:webHidden/>
              </w:rPr>
              <w:tab/>
            </w:r>
            <w:r w:rsidR="00DC5346">
              <w:rPr>
                <w:noProof/>
                <w:webHidden/>
              </w:rPr>
              <w:fldChar w:fldCharType="begin"/>
            </w:r>
            <w:r w:rsidR="00DC5346">
              <w:rPr>
                <w:noProof/>
                <w:webHidden/>
              </w:rPr>
              <w:instrText xml:space="preserve"> PAGEREF _Toc507616587 \h </w:instrText>
            </w:r>
            <w:r w:rsidR="00DC5346">
              <w:rPr>
                <w:noProof/>
                <w:webHidden/>
              </w:rPr>
            </w:r>
            <w:r w:rsidR="00DC5346">
              <w:rPr>
                <w:noProof/>
                <w:webHidden/>
              </w:rPr>
              <w:fldChar w:fldCharType="separate"/>
            </w:r>
            <w:r w:rsidR="00DC5346">
              <w:rPr>
                <w:noProof/>
                <w:webHidden/>
              </w:rPr>
              <w:t>2</w:t>
            </w:r>
            <w:r w:rsidR="00DC5346">
              <w:rPr>
                <w:noProof/>
                <w:webHidden/>
              </w:rPr>
              <w:fldChar w:fldCharType="end"/>
            </w:r>
          </w:hyperlink>
        </w:p>
        <w:p w14:paraId="101D531B" w14:textId="5518888A" w:rsidR="00DC5346" w:rsidRDefault="004F57CB">
          <w:pPr>
            <w:pStyle w:val="TOC1"/>
            <w:tabs>
              <w:tab w:val="right" w:leader="dot" w:pos="9350"/>
            </w:tabs>
            <w:rPr>
              <w:noProof/>
              <w:kern w:val="0"/>
              <w:lang w:eastAsia="en-US"/>
              <w14:ligatures w14:val="none"/>
            </w:rPr>
          </w:pPr>
          <w:hyperlink w:anchor="_Toc507616588" w:history="1">
            <w:r w:rsidR="00DC5346" w:rsidRPr="00C06F43">
              <w:rPr>
                <w:rStyle w:val="Hyperlink"/>
                <w:noProof/>
              </w:rPr>
              <w:t>Members</w:t>
            </w:r>
            <w:r w:rsidR="00DC5346">
              <w:rPr>
                <w:noProof/>
                <w:webHidden/>
              </w:rPr>
              <w:tab/>
            </w:r>
            <w:r w:rsidR="00DC5346">
              <w:rPr>
                <w:noProof/>
                <w:webHidden/>
              </w:rPr>
              <w:fldChar w:fldCharType="begin"/>
            </w:r>
            <w:r w:rsidR="00DC5346">
              <w:rPr>
                <w:noProof/>
                <w:webHidden/>
              </w:rPr>
              <w:instrText xml:space="preserve"> PAGEREF _Toc507616588 \h </w:instrText>
            </w:r>
            <w:r w:rsidR="00DC5346">
              <w:rPr>
                <w:noProof/>
                <w:webHidden/>
              </w:rPr>
            </w:r>
            <w:r w:rsidR="00DC5346">
              <w:rPr>
                <w:noProof/>
                <w:webHidden/>
              </w:rPr>
              <w:fldChar w:fldCharType="separate"/>
            </w:r>
            <w:r w:rsidR="00DC5346">
              <w:rPr>
                <w:noProof/>
                <w:webHidden/>
              </w:rPr>
              <w:t>2</w:t>
            </w:r>
            <w:r w:rsidR="00DC5346">
              <w:rPr>
                <w:noProof/>
                <w:webHidden/>
              </w:rPr>
              <w:fldChar w:fldCharType="end"/>
            </w:r>
          </w:hyperlink>
        </w:p>
        <w:p w14:paraId="5009F019" w14:textId="6FE5F310" w:rsidR="00DC5346" w:rsidRDefault="004F57CB">
          <w:pPr>
            <w:pStyle w:val="TOC1"/>
            <w:tabs>
              <w:tab w:val="right" w:leader="dot" w:pos="9350"/>
            </w:tabs>
            <w:rPr>
              <w:noProof/>
              <w:kern w:val="0"/>
              <w:lang w:eastAsia="en-US"/>
              <w14:ligatures w14:val="none"/>
            </w:rPr>
          </w:pPr>
          <w:hyperlink w:anchor="_Toc507616589" w:history="1">
            <w:r w:rsidR="00DC5346" w:rsidRPr="00C06F43">
              <w:rPr>
                <w:rStyle w:val="Hyperlink"/>
                <w:noProof/>
              </w:rPr>
              <w:t>Version Control</w:t>
            </w:r>
            <w:r w:rsidR="00DC5346">
              <w:rPr>
                <w:noProof/>
                <w:webHidden/>
              </w:rPr>
              <w:tab/>
            </w:r>
            <w:r w:rsidR="00DC5346">
              <w:rPr>
                <w:noProof/>
                <w:webHidden/>
              </w:rPr>
              <w:fldChar w:fldCharType="begin"/>
            </w:r>
            <w:r w:rsidR="00DC5346">
              <w:rPr>
                <w:noProof/>
                <w:webHidden/>
              </w:rPr>
              <w:instrText xml:space="preserve"> PAGEREF _Toc507616589 \h </w:instrText>
            </w:r>
            <w:r w:rsidR="00DC5346">
              <w:rPr>
                <w:noProof/>
                <w:webHidden/>
              </w:rPr>
            </w:r>
            <w:r w:rsidR="00DC5346">
              <w:rPr>
                <w:noProof/>
                <w:webHidden/>
              </w:rPr>
              <w:fldChar w:fldCharType="separate"/>
            </w:r>
            <w:r w:rsidR="00DC5346">
              <w:rPr>
                <w:noProof/>
                <w:webHidden/>
              </w:rPr>
              <w:t>2</w:t>
            </w:r>
            <w:r w:rsidR="00DC5346">
              <w:rPr>
                <w:noProof/>
                <w:webHidden/>
              </w:rPr>
              <w:fldChar w:fldCharType="end"/>
            </w:r>
          </w:hyperlink>
        </w:p>
        <w:p w14:paraId="284CDF40" w14:textId="1F0D79F0" w:rsidR="00DC5346" w:rsidRDefault="004F57CB">
          <w:pPr>
            <w:pStyle w:val="TOC1"/>
            <w:tabs>
              <w:tab w:val="right" w:leader="dot" w:pos="9350"/>
            </w:tabs>
            <w:rPr>
              <w:noProof/>
              <w:kern w:val="0"/>
              <w:lang w:eastAsia="en-US"/>
              <w14:ligatures w14:val="none"/>
            </w:rPr>
          </w:pPr>
          <w:hyperlink w:anchor="_Toc507616590" w:history="1">
            <w:r w:rsidR="00DC5346" w:rsidRPr="00C06F43">
              <w:rPr>
                <w:rStyle w:val="Hyperlink"/>
                <w:rFonts w:eastAsia="Times New Roman"/>
                <w:noProof/>
              </w:rPr>
              <w:t>Document Introduction</w:t>
            </w:r>
            <w:r w:rsidR="00DC5346">
              <w:rPr>
                <w:noProof/>
                <w:webHidden/>
              </w:rPr>
              <w:tab/>
            </w:r>
            <w:r w:rsidR="00DC5346">
              <w:rPr>
                <w:noProof/>
                <w:webHidden/>
              </w:rPr>
              <w:fldChar w:fldCharType="begin"/>
            </w:r>
            <w:r w:rsidR="00DC5346">
              <w:rPr>
                <w:noProof/>
                <w:webHidden/>
              </w:rPr>
              <w:instrText xml:space="preserve"> PAGEREF _Toc507616590 \h </w:instrText>
            </w:r>
            <w:r w:rsidR="00DC5346">
              <w:rPr>
                <w:noProof/>
                <w:webHidden/>
              </w:rPr>
            </w:r>
            <w:r w:rsidR="00DC5346">
              <w:rPr>
                <w:noProof/>
                <w:webHidden/>
              </w:rPr>
              <w:fldChar w:fldCharType="separate"/>
            </w:r>
            <w:r w:rsidR="00DC5346">
              <w:rPr>
                <w:noProof/>
                <w:webHidden/>
              </w:rPr>
              <w:t>3</w:t>
            </w:r>
            <w:r w:rsidR="00DC5346">
              <w:rPr>
                <w:noProof/>
                <w:webHidden/>
              </w:rPr>
              <w:fldChar w:fldCharType="end"/>
            </w:r>
          </w:hyperlink>
        </w:p>
        <w:p w14:paraId="281D70DE" w14:textId="39BC5C80" w:rsidR="00DC5346" w:rsidRDefault="004F57CB">
          <w:pPr>
            <w:pStyle w:val="TOC1"/>
            <w:tabs>
              <w:tab w:val="right" w:leader="dot" w:pos="9350"/>
            </w:tabs>
            <w:rPr>
              <w:noProof/>
              <w:kern w:val="0"/>
              <w:lang w:eastAsia="en-US"/>
              <w14:ligatures w14:val="none"/>
            </w:rPr>
          </w:pPr>
          <w:hyperlink w:anchor="_Toc507616591" w:history="1">
            <w:r w:rsidR="00DC5346" w:rsidRPr="00C06F43">
              <w:rPr>
                <w:rStyle w:val="Hyperlink"/>
                <w:noProof/>
              </w:rPr>
              <w:t>Communication Plan</w:t>
            </w:r>
            <w:r w:rsidR="00DC5346">
              <w:rPr>
                <w:noProof/>
                <w:webHidden/>
              </w:rPr>
              <w:tab/>
            </w:r>
            <w:r w:rsidR="00DC5346">
              <w:rPr>
                <w:noProof/>
                <w:webHidden/>
              </w:rPr>
              <w:fldChar w:fldCharType="begin"/>
            </w:r>
            <w:r w:rsidR="00DC5346">
              <w:rPr>
                <w:noProof/>
                <w:webHidden/>
              </w:rPr>
              <w:instrText xml:space="preserve"> PAGEREF _Toc507616591 \h </w:instrText>
            </w:r>
            <w:r w:rsidR="00DC5346">
              <w:rPr>
                <w:noProof/>
                <w:webHidden/>
              </w:rPr>
            </w:r>
            <w:r w:rsidR="00DC5346">
              <w:rPr>
                <w:noProof/>
                <w:webHidden/>
              </w:rPr>
              <w:fldChar w:fldCharType="separate"/>
            </w:r>
            <w:r w:rsidR="00DC5346">
              <w:rPr>
                <w:noProof/>
                <w:webHidden/>
              </w:rPr>
              <w:t>3</w:t>
            </w:r>
            <w:r w:rsidR="00DC5346">
              <w:rPr>
                <w:noProof/>
                <w:webHidden/>
              </w:rPr>
              <w:fldChar w:fldCharType="end"/>
            </w:r>
          </w:hyperlink>
        </w:p>
        <w:p w14:paraId="0C7FCD97" w14:textId="4244C49E" w:rsidR="00DC5346" w:rsidRDefault="004F57CB">
          <w:pPr>
            <w:pStyle w:val="TOC2"/>
            <w:tabs>
              <w:tab w:val="right" w:leader="dot" w:pos="9350"/>
            </w:tabs>
            <w:rPr>
              <w:noProof/>
              <w:kern w:val="0"/>
              <w:lang w:eastAsia="en-US"/>
              <w14:ligatures w14:val="none"/>
            </w:rPr>
          </w:pPr>
          <w:hyperlink w:anchor="_Toc507616592" w:history="1">
            <w:r w:rsidR="00DC5346" w:rsidRPr="00C06F43">
              <w:rPr>
                <w:rStyle w:val="Hyperlink"/>
                <w:noProof/>
              </w:rPr>
              <w:t>Stakeholders</w:t>
            </w:r>
            <w:r w:rsidR="00DC5346">
              <w:rPr>
                <w:noProof/>
                <w:webHidden/>
              </w:rPr>
              <w:tab/>
            </w:r>
            <w:r w:rsidR="00DC5346">
              <w:rPr>
                <w:noProof/>
                <w:webHidden/>
              </w:rPr>
              <w:fldChar w:fldCharType="begin"/>
            </w:r>
            <w:r w:rsidR="00DC5346">
              <w:rPr>
                <w:noProof/>
                <w:webHidden/>
              </w:rPr>
              <w:instrText xml:space="preserve"> PAGEREF _Toc507616592 \h </w:instrText>
            </w:r>
            <w:r w:rsidR="00DC5346">
              <w:rPr>
                <w:noProof/>
                <w:webHidden/>
              </w:rPr>
            </w:r>
            <w:r w:rsidR="00DC5346">
              <w:rPr>
                <w:noProof/>
                <w:webHidden/>
              </w:rPr>
              <w:fldChar w:fldCharType="separate"/>
            </w:r>
            <w:r w:rsidR="00DC5346">
              <w:rPr>
                <w:noProof/>
                <w:webHidden/>
              </w:rPr>
              <w:t>3</w:t>
            </w:r>
            <w:r w:rsidR="00DC5346">
              <w:rPr>
                <w:noProof/>
                <w:webHidden/>
              </w:rPr>
              <w:fldChar w:fldCharType="end"/>
            </w:r>
          </w:hyperlink>
        </w:p>
        <w:p w14:paraId="1DFEE4A3" w14:textId="1BB8459A" w:rsidR="00DC5346" w:rsidRDefault="004F57CB">
          <w:pPr>
            <w:pStyle w:val="TOC2"/>
            <w:tabs>
              <w:tab w:val="right" w:leader="dot" w:pos="9350"/>
            </w:tabs>
            <w:rPr>
              <w:noProof/>
              <w:kern w:val="0"/>
              <w:lang w:eastAsia="en-US"/>
              <w14:ligatures w14:val="none"/>
            </w:rPr>
          </w:pPr>
          <w:hyperlink w:anchor="_Toc507616593" w:history="1">
            <w:r w:rsidR="00DC5346" w:rsidRPr="00C06F43">
              <w:rPr>
                <w:rStyle w:val="Hyperlink"/>
                <w:noProof/>
              </w:rPr>
              <w:t>Meetings</w:t>
            </w:r>
            <w:r w:rsidR="00DC5346">
              <w:rPr>
                <w:noProof/>
                <w:webHidden/>
              </w:rPr>
              <w:tab/>
            </w:r>
            <w:r w:rsidR="00DC5346">
              <w:rPr>
                <w:noProof/>
                <w:webHidden/>
              </w:rPr>
              <w:fldChar w:fldCharType="begin"/>
            </w:r>
            <w:r w:rsidR="00DC5346">
              <w:rPr>
                <w:noProof/>
                <w:webHidden/>
              </w:rPr>
              <w:instrText xml:space="preserve"> PAGEREF _Toc507616593 \h </w:instrText>
            </w:r>
            <w:r w:rsidR="00DC5346">
              <w:rPr>
                <w:noProof/>
                <w:webHidden/>
              </w:rPr>
            </w:r>
            <w:r w:rsidR="00DC5346">
              <w:rPr>
                <w:noProof/>
                <w:webHidden/>
              </w:rPr>
              <w:fldChar w:fldCharType="separate"/>
            </w:r>
            <w:r w:rsidR="00DC5346">
              <w:rPr>
                <w:noProof/>
                <w:webHidden/>
              </w:rPr>
              <w:t>3</w:t>
            </w:r>
            <w:r w:rsidR="00DC5346">
              <w:rPr>
                <w:noProof/>
                <w:webHidden/>
              </w:rPr>
              <w:fldChar w:fldCharType="end"/>
            </w:r>
          </w:hyperlink>
        </w:p>
        <w:p w14:paraId="5695FF54" w14:textId="2EDAF678" w:rsidR="00DC5346" w:rsidRDefault="004F57CB">
          <w:pPr>
            <w:pStyle w:val="TOC2"/>
            <w:tabs>
              <w:tab w:val="right" w:leader="dot" w:pos="9350"/>
            </w:tabs>
            <w:rPr>
              <w:noProof/>
              <w:kern w:val="0"/>
              <w:lang w:eastAsia="en-US"/>
              <w14:ligatures w14:val="none"/>
            </w:rPr>
          </w:pPr>
          <w:hyperlink w:anchor="_Toc507616594" w:history="1">
            <w:r w:rsidR="00DC5346" w:rsidRPr="00C06F43">
              <w:rPr>
                <w:rStyle w:val="Hyperlink"/>
                <w:noProof/>
              </w:rPr>
              <w:t>Participants And Collaboration</w:t>
            </w:r>
            <w:r w:rsidR="00DC5346">
              <w:rPr>
                <w:noProof/>
                <w:webHidden/>
              </w:rPr>
              <w:tab/>
            </w:r>
            <w:r w:rsidR="00DC5346">
              <w:rPr>
                <w:noProof/>
                <w:webHidden/>
              </w:rPr>
              <w:fldChar w:fldCharType="begin"/>
            </w:r>
            <w:r w:rsidR="00DC5346">
              <w:rPr>
                <w:noProof/>
                <w:webHidden/>
              </w:rPr>
              <w:instrText xml:space="preserve"> PAGEREF _Toc507616594 \h </w:instrText>
            </w:r>
            <w:r w:rsidR="00DC5346">
              <w:rPr>
                <w:noProof/>
                <w:webHidden/>
              </w:rPr>
            </w:r>
            <w:r w:rsidR="00DC5346">
              <w:rPr>
                <w:noProof/>
                <w:webHidden/>
              </w:rPr>
              <w:fldChar w:fldCharType="separate"/>
            </w:r>
            <w:r w:rsidR="00DC5346">
              <w:rPr>
                <w:noProof/>
                <w:webHidden/>
              </w:rPr>
              <w:t>3</w:t>
            </w:r>
            <w:r w:rsidR="00DC5346">
              <w:rPr>
                <w:noProof/>
                <w:webHidden/>
              </w:rPr>
              <w:fldChar w:fldCharType="end"/>
            </w:r>
          </w:hyperlink>
        </w:p>
        <w:p w14:paraId="5371299C" w14:textId="2325B694" w:rsidR="00DC5346" w:rsidRDefault="004F57CB">
          <w:pPr>
            <w:pStyle w:val="TOC1"/>
            <w:tabs>
              <w:tab w:val="right" w:leader="dot" w:pos="9350"/>
            </w:tabs>
            <w:rPr>
              <w:noProof/>
              <w:kern w:val="0"/>
              <w:lang w:eastAsia="en-US"/>
              <w14:ligatures w14:val="none"/>
            </w:rPr>
          </w:pPr>
          <w:hyperlink w:anchor="_Toc507616595" w:history="1">
            <w:r w:rsidR="00DC5346" w:rsidRPr="00C06F43">
              <w:rPr>
                <w:rStyle w:val="Hyperlink"/>
                <w:noProof/>
              </w:rPr>
              <w:t>Project Introduction</w:t>
            </w:r>
            <w:r w:rsidR="00DC5346">
              <w:rPr>
                <w:noProof/>
                <w:webHidden/>
              </w:rPr>
              <w:tab/>
            </w:r>
            <w:r w:rsidR="00DC5346">
              <w:rPr>
                <w:noProof/>
                <w:webHidden/>
              </w:rPr>
              <w:fldChar w:fldCharType="begin"/>
            </w:r>
            <w:r w:rsidR="00DC5346">
              <w:rPr>
                <w:noProof/>
                <w:webHidden/>
              </w:rPr>
              <w:instrText xml:space="preserve"> PAGEREF _Toc507616595 \h </w:instrText>
            </w:r>
            <w:r w:rsidR="00DC5346">
              <w:rPr>
                <w:noProof/>
                <w:webHidden/>
              </w:rPr>
            </w:r>
            <w:r w:rsidR="00DC5346">
              <w:rPr>
                <w:noProof/>
                <w:webHidden/>
              </w:rPr>
              <w:fldChar w:fldCharType="separate"/>
            </w:r>
            <w:r w:rsidR="00DC5346">
              <w:rPr>
                <w:noProof/>
                <w:webHidden/>
              </w:rPr>
              <w:t>4</w:t>
            </w:r>
            <w:r w:rsidR="00DC5346">
              <w:rPr>
                <w:noProof/>
                <w:webHidden/>
              </w:rPr>
              <w:fldChar w:fldCharType="end"/>
            </w:r>
          </w:hyperlink>
        </w:p>
        <w:p w14:paraId="37561552" w14:textId="5BFE2246" w:rsidR="00DC5346" w:rsidRDefault="004F57CB">
          <w:pPr>
            <w:pStyle w:val="TOC1"/>
            <w:tabs>
              <w:tab w:val="right" w:leader="dot" w:pos="9350"/>
            </w:tabs>
            <w:rPr>
              <w:noProof/>
              <w:kern w:val="0"/>
              <w:lang w:eastAsia="en-US"/>
              <w14:ligatures w14:val="none"/>
            </w:rPr>
          </w:pPr>
          <w:hyperlink w:anchor="_Toc507616596" w:history="1">
            <w:r w:rsidR="00DC5346" w:rsidRPr="00C06F43">
              <w:rPr>
                <w:rStyle w:val="Hyperlink"/>
                <w:noProof/>
              </w:rPr>
              <w:t>Problem Statement</w:t>
            </w:r>
            <w:r w:rsidR="00DC5346">
              <w:rPr>
                <w:noProof/>
                <w:webHidden/>
              </w:rPr>
              <w:tab/>
            </w:r>
            <w:r w:rsidR="00DC5346">
              <w:rPr>
                <w:noProof/>
                <w:webHidden/>
              </w:rPr>
              <w:fldChar w:fldCharType="begin"/>
            </w:r>
            <w:r w:rsidR="00DC5346">
              <w:rPr>
                <w:noProof/>
                <w:webHidden/>
              </w:rPr>
              <w:instrText xml:space="preserve"> PAGEREF _Toc507616596 \h </w:instrText>
            </w:r>
            <w:r w:rsidR="00DC5346">
              <w:rPr>
                <w:noProof/>
                <w:webHidden/>
              </w:rPr>
            </w:r>
            <w:r w:rsidR="00DC5346">
              <w:rPr>
                <w:noProof/>
                <w:webHidden/>
              </w:rPr>
              <w:fldChar w:fldCharType="separate"/>
            </w:r>
            <w:r w:rsidR="00DC5346">
              <w:rPr>
                <w:noProof/>
                <w:webHidden/>
              </w:rPr>
              <w:t>4</w:t>
            </w:r>
            <w:r w:rsidR="00DC5346">
              <w:rPr>
                <w:noProof/>
                <w:webHidden/>
              </w:rPr>
              <w:fldChar w:fldCharType="end"/>
            </w:r>
          </w:hyperlink>
        </w:p>
        <w:p w14:paraId="7C7CC7D9" w14:textId="7A4CA720" w:rsidR="00DC5346" w:rsidRDefault="004F57CB">
          <w:pPr>
            <w:pStyle w:val="TOC2"/>
            <w:tabs>
              <w:tab w:val="right" w:leader="dot" w:pos="9350"/>
            </w:tabs>
            <w:rPr>
              <w:noProof/>
              <w:kern w:val="0"/>
              <w:lang w:eastAsia="en-US"/>
              <w14:ligatures w14:val="none"/>
            </w:rPr>
          </w:pPr>
          <w:hyperlink w:anchor="_Toc507616597" w:history="1">
            <w:r w:rsidR="00DC5346" w:rsidRPr="00C06F43">
              <w:rPr>
                <w:rStyle w:val="Hyperlink"/>
                <w:noProof/>
              </w:rPr>
              <w:t>Current Situation</w:t>
            </w:r>
            <w:r w:rsidR="00DC5346">
              <w:rPr>
                <w:noProof/>
                <w:webHidden/>
              </w:rPr>
              <w:tab/>
            </w:r>
            <w:r w:rsidR="00DC5346">
              <w:rPr>
                <w:noProof/>
                <w:webHidden/>
              </w:rPr>
              <w:fldChar w:fldCharType="begin"/>
            </w:r>
            <w:r w:rsidR="00DC5346">
              <w:rPr>
                <w:noProof/>
                <w:webHidden/>
              </w:rPr>
              <w:instrText xml:space="preserve"> PAGEREF _Toc507616597 \h </w:instrText>
            </w:r>
            <w:r w:rsidR="00DC5346">
              <w:rPr>
                <w:noProof/>
                <w:webHidden/>
              </w:rPr>
            </w:r>
            <w:r w:rsidR="00DC5346">
              <w:rPr>
                <w:noProof/>
                <w:webHidden/>
              </w:rPr>
              <w:fldChar w:fldCharType="separate"/>
            </w:r>
            <w:r w:rsidR="00DC5346">
              <w:rPr>
                <w:noProof/>
                <w:webHidden/>
              </w:rPr>
              <w:t>4</w:t>
            </w:r>
            <w:r w:rsidR="00DC5346">
              <w:rPr>
                <w:noProof/>
                <w:webHidden/>
              </w:rPr>
              <w:fldChar w:fldCharType="end"/>
            </w:r>
          </w:hyperlink>
        </w:p>
        <w:p w14:paraId="5A0BC099" w14:textId="71ABC0DD" w:rsidR="00DC5346" w:rsidRDefault="004F57CB">
          <w:pPr>
            <w:pStyle w:val="TOC2"/>
            <w:tabs>
              <w:tab w:val="right" w:leader="dot" w:pos="9350"/>
            </w:tabs>
            <w:rPr>
              <w:noProof/>
              <w:kern w:val="0"/>
              <w:lang w:eastAsia="en-US"/>
              <w14:ligatures w14:val="none"/>
            </w:rPr>
          </w:pPr>
          <w:hyperlink w:anchor="_Toc507616598" w:history="1">
            <w:r w:rsidR="00DC5346" w:rsidRPr="00C06F43">
              <w:rPr>
                <w:rStyle w:val="Hyperlink"/>
                <w:noProof/>
              </w:rPr>
              <w:t>Problem Description</w:t>
            </w:r>
            <w:r w:rsidR="00DC5346">
              <w:rPr>
                <w:noProof/>
                <w:webHidden/>
              </w:rPr>
              <w:tab/>
            </w:r>
            <w:r w:rsidR="00DC5346">
              <w:rPr>
                <w:noProof/>
                <w:webHidden/>
              </w:rPr>
              <w:fldChar w:fldCharType="begin"/>
            </w:r>
            <w:r w:rsidR="00DC5346">
              <w:rPr>
                <w:noProof/>
                <w:webHidden/>
              </w:rPr>
              <w:instrText xml:space="preserve"> PAGEREF _Toc507616598 \h </w:instrText>
            </w:r>
            <w:r w:rsidR="00DC5346">
              <w:rPr>
                <w:noProof/>
                <w:webHidden/>
              </w:rPr>
            </w:r>
            <w:r w:rsidR="00DC5346">
              <w:rPr>
                <w:noProof/>
                <w:webHidden/>
              </w:rPr>
              <w:fldChar w:fldCharType="separate"/>
            </w:r>
            <w:r w:rsidR="00DC5346">
              <w:rPr>
                <w:noProof/>
                <w:webHidden/>
              </w:rPr>
              <w:t>4</w:t>
            </w:r>
            <w:r w:rsidR="00DC5346">
              <w:rPr>
                <w:noProof/>
                <w:webHidden/>
              </w:rPr>
              <w:fldChar w:fldCharType="end"/>
            </w:r>
          </w:hyperlink>
        </w:p>
        <w:p w14:paraId="0FE895A9" w14:textId="228CC5E0" w:rsidR="00DC5346" w:rsidRDefault="004F57CB">
          <w:pPr>
            <w:pStyle w:val="TOC2"/>
            <w:tabs>
              <w:tab w:val="right" w:leader="dot" w:pos="9350"/>
            </w:tabs>
            <w:rPr>
              <w:noProof/>
              <w:kern w:val="0"/>
              <w:lang w:eastAsia="en-US"/>
              <w14:ligatures w14:val="none"/>
            </w:rPr>
          </w:pPr>
          <w:hyperlink w:anchor="_Toc507616599" w:history="1">
            <w:r w:rsidR="00DC5346" w:rsidRPr="00C06F43">
              <w:rPr>
                <w:rStyle w:val="Hyperlink"/>
                <w:noProof/>
              </w:rPr>
              <w:t>Project Goals</w:t>
            </w:r>
            <w:r w:rsidR="00DC5346">
              <w:rPr>
                <w:noProof/>
                <w:webHidden/>
              </w:rPr>
              <w:tab/>
            </w:r>
            <w:r w:rsidR="00DC5346">
              <w:rPr>
                <w:noProof/>
                <w:webHidden/>
              </w:rPr>
              <w:fldChar w:fldCharType="begin"/>
            </w:r>
            <w:r w:rsidR="00DC5346">
              <w:rPr>
                <w:noProof/>
                <w:webHidden/>
              </w:rPr>
              <w:instrText xml:space="preserve"> PAGEREF _Toc507616599 \h </w:instrText>
            </w:r>
            <w:r w:rsidR="00DC5346">
              <w:rPr>
                <w:noProof/>
                <w:webHidden/>
              </w:rPr>
            </w:r>
            <w:r w:rsidR="00DC5346">
              <w:rPr>
                <w:noProof/>
                <w:webHidden/>
              </w:rPr>
              <w:fldChar w:fldCharType="separate"/>
            </w:r>
            <w:r w:rsidR="00DC5346">
              <w:rPr>
                <w:noProof/>
                <w:webHidden/>
              </w:rPr>
              <w:t>4</w:t>
            </w:r>
            <w:r w:rsidR="00DC5346">
              <w:rPr>
                <w:noProof/>
                <w:webHidden/>
              </w:rPr>
              <w:fldChar w:fldCharType="end"/>
            </w:r>
          </w:hyperlink>
        </w:p>
        <w:p w14:paraId="68C23355" w14:textId="1CEEE1F5" w:rsidR="00DC5346" w:rsidRDefault="004F57CB">
          <w:pPr>
            <w:pStyle w:val="TOC2"/>
            <w:tabs>
              <w:tab w:val="right" w:leader="dot" w:pos="9350"/>
            </w:tabs>
            <w:rPr>
              <w:noProof/>
              <w:kern w:val="0"/>
              <w:lang w:eastAsia="en-US"/>
              <w14:ligatures w14:val="none"/>
            </w:rPr>
          </w:pPr>
          <w:hyperlink w:anchor="_Toc507616600" w:history="1">
            <w:r w:rsidR="00DC5346" w:rsidRPr="00C06F43">
              <w:rPr>
                <w:rStyle w:val="Hyperlink"/>
                <w:noProof/>
              </w:rPr>
              <w:t>Project Deliverables And Non-Deliverables</w:t>
            </w:r>
            <w:r w:rsidR="00DC5346">
              <w:rPr>
                <w:noProof/>
                <w:webHidden/>
              </w:rPr>
              <w:tab/>
            </w:r>
            <w:r w:rsidR="00DC5346">
              <w:rPr>
                <w:noProof/>
                <w:webHidden/>
              </w:rPr>
              <w:fldChar w:fldCharType="begin"/>
            </w:r>
            <w:r w:rsidR="00DC5346">
              <w:rPr>
                <w:noProof/>
                <w:webHidden/>
              </w:rPr>
              <w:instrText xml:space="preserve"> PAGEREF _Toc507616600 \h </w:instrText>
            </w:r>
            <w:r w:rsidR="00DC5346">
              <w:rPr>
                <w:noProof/>
                <w:webHidden/>
              </w:rPr>
            </w:r>
            <w:r w:rsidR="00DC5346">
              <w:rPr>
                <w:noProof/>
                <w:webHidden/>
              </w:rPr>
              <w:fldChar w:fldCharType="separate"/>
            </w:r>
            <w:r w:rsidR="00DC5346">
              <w:rPr>
                <w:noProof/>
                <w:webHidden/>
              </w:rPr>
              <w:t>4</w:t>
            </w:r>
            <w:r w:rsidR="00DC5346">
              <w:rPr>
                <w:noProof/>
                <w:webHidden/>
              </w:rPr>
              <w:fldChar w:fldCharType="end"/>
            </w:r>
          </w:hyperlink>
        </w:p>
        <w:p w14:paraId="7D3833E5" w14:textId="52C76612" w:rsidR="00DC5346" w:rsidRDefault="004F57CB">
          <w:pPr>
            <w:pStyle w:val="TOC3"/>
            <w:tabs>
              <w:tab w:val="right" w:leader="dot" w:pos="9350"/>
            </w:tabs>
            <w:rPr>
              <w:noProof/>
              <w:kern w:val="0"/>
              <w:lang w:eastAsia="en-US"/>
              <w14:ligatures w14:val="none"/>
            </w:rPr>
          </w:pPr>
          <w:hyperlink w:anchor="_Toc507616601" w:history="1">
            <w:r w:rsidR="00DC5346" w:rsidRPr="00C06F43">
              <w:rPr>
                <w:rStyle w:val="Hyperlink"/>
                <w:noProof/>
              </w:rPr>
              <w:t>Deliverables</w:t>
            </w:r>
            <w:r w:rsidR="00DC5346">
              <w:rPr>
                <w:noProof/>
                <w:webHidden/>
              </w:rPr>
              <w:tab/>
            </w:r>
            <w:r w:rsidR="00DC5346">
              <w:rPr>
                <w:noProof/>
                <w:webHidden/>
              </w:rPr>
              <w:fldChar w:fldCharType="begin"/>
            </w:r>
            <w:r w:rsidR="00DC5346">
              <w:rPr>
                <w:noProof/>
                <w:webHidden/>
              </w:rPr>
              <w:instrText xml:space="preserve"> PAGEREF _Toc507616601 \h </w:instrText>
            </w:r>
            <w:r w:rsidR="00DC5346">
              <w:rPr>
                <w:noProof/>
                <w:webHidden/>
              </w:rPr>
            </w:r>
            <w:r w:rsidR="00DC5346">
              <w:rPr>
                <w:noProof/>
                <w:webHidden/>
              </w:rPr>
              <w:fldChar w:fldCharType="separate"/>
            </w:r>
            <w:r w:rsidR="00DC5346">
              <w:rPr>
                <w:noProof/>
                <w:webHidden/>
              </w:rPr>
              <w:t>4</w:t>
            </w:r>
            <w:r w:rsidR="00DC5346">
              <w:rPr>
                <w:noProof/>
                <w:webHidden/>
              </w:rPr>
              <w:fldChar w:fldCharType="end"/>
            </w:r>
          </w:hyperlink>
        </w:p>
        <w:p w14:paraId="702BC73C" w14:textId="5689C157" w:rsidR="00DC5346" w:rsidRDefault="004F57CB">
          <w:pPr>
            <w:pStyle w:val="TOC3"/>
            <w:tabs>
              <w:tab w:val="right" w:leader="dot" w:pos="9350"/>
            </w:tabs>
            <w:rPr>
              <w:noProof/>
              <w:kern w:val="0"/>
              <w:lang w:eastAsia="en-US"/>
              <w14:ligatures w14:val="none"/>
            </w:rPr>
          </w:pPr>
          <w:hyperlink w:anchor="_Toc507616602" w:history="1">
            <w:r w:rsidR="00DC5346" w:rsidRPr="00C06F43">
              <w:rPr>
                <w:rStyle w:val="Hyperlink"/>
                <w:noProof/>
              </w:rPr>
              <w:t>Non-Deliverables</w:t>
            </w:r>
            <w:r w:rsidR="00DC5346">
              <w:rPr>
                <w:noProof/>
                <w:webHidden/>
              </w:rPr>
              <w:tab/>
            </w:r>
            <w:r w:rsidR="00DC5346">
              <w:rPr>
                <w:noProof/>
                <w:webHidden/>
              </w:rPr>
              <w:fldChar w:fldCharType="begin"/>
            </w:r>
            <w:r w:rsidR="00DC5346">
              <w:rPr>
                <w:noProof/>
                <w:webHidden/>
              </w:rPr>
              <w:instrText xml:space="preserve"> PAGEREF _Toc507616602 \h </w:instrText>
            </w:r>
            <w:r w:rsidR="00DC5346">
              <w:rPr>
                <w:noProof/>
                <w:webHidden/>
              </w:rPr>
            </w:r>
            <w:r w:rsidR="00DC5346">
              <w:rPr>
                <w:noProof/>
                <w:webHidden/>
              </w:rPr>
              <w:fldChar w:fldCharType="separate"/>
            </w:r>
            <w:r w:rsidR="00DC5346">
              <w:rPr>
                <w:noProof/>
                <w:webHidden/>
              </w:rPr>
              <w:t>5</w:t>
            </w:r>
            <w:r w:rsidR="00DC5346">
              <w:rPr>
                <w:noProof/>
                <w:webHidden/>
              </w:rPr>
              <w:fldChar w:fldCharType="end"/>
            </w:r>
          </w:hyperlink>
        </w:p>
        <w:p w14:paraId="5A872A21" w14:textId="62A14E5D" w:rsidR="00DC5346" w:rsidRDefault="004F57CB">
          <w:pPr>
            <w:pStyle w:val="TOC2"/>
            <w:tabs>
              <w:tab w:val="right" w:leader="dot" w:pos="9350"/>
            </w:tabs>
            <w:rPr>
              <w:noProof/>
              <w:kern w:val="0"/>
              <w:lang w:eastAsia="en-US"/>
              <w14:ligatures w14:val="none"/>
            </w:rPr>
          </w:pPr>
          <w:hyperlink w:anchor="_Toc507616603" w:history="1">
            <w:r w:rsidR="00DC5346" w:rsidRPr="00C06F43">
              <w:rPr>
                <w:rStyle w:val="Hyperlink"/>
                <w:noProof/>
              </w:rPr>
              <w:t>Project Constraints</w:t>
            </w:r>
            <w:r w:rsidR="00DC5346">
              <w:rPr>
                <w:noProof/>
                <w:webHidden/>
              </w:rPr>
              <w:tab/>
            </w:r>
            <w:r w:rsidR="00DC5346">
              <w:rPr>
                <w:noProof/>
                <w:webHidden/>
              </w:rPr>
              <w:fldChar w:fldCharType="begin"/>
            </w:r>
            <w:r w:rsidR="00DC5346">
              <w:rPr>
                <w:noProof/>
                <w:webHidden/>
              </w:rPr>
              <w:instrText xml:space="preserve"> PAGEREF _Toc507616603 \h </w:instrText>
            </w:r>
            <w:r w:rsidR="00DC5346">
              <w:rPr>
                <w:noProof/>
                <w:webHidden/>
              </w:rPr>
            </w:r>
            <w:r w:rsidR="00DC5346">
              <w:rPr>
                <w:noProof/>
                <w:webHidden/>
              </w:rPr>
              <w:fldChar w:fldCharType="separate"/>
            </w:r>
            <w:r w:rsidR="00DC5346">
              <w:rPr>
                <w:noProof/>
                <w:webHidden/>
              </w:rPr>
              <w:t>5</w:t>
            </w:r>
            <w:r w:rsidR="00DC5346">
              <w:rPr>
                <w:noProof/>
                <w:webHidden/>
              </w:rPr>
              <w:fldChar w:fldCharType="end"/>
            </w:r>
          </w:hyperlink>
        </w:p>
        <w:p w14:paraId="0E680C08" w14:textId="1737EA2A" w:rsidR="00DC5346" w:rsidRDefault="004F57CB">
          <w:pPr>
            <w:pStyle w:val="TOC2"/>
            <w:tabs>
              <w:tab w:val="right" w:leader="dot" w:pos="9350"/>
            </w:tabs>
            <w:rPr>
              <w:noProof/>
              <w:kern w:val="0"/>
              <w:lang w:eastAsia="en-US"/>
              <w14:ligatures w14:val="none"/>
            </w:rPr>
          </w:pPr>
          <w:hyperlink w:anchor="_Toc507616604" w:history="1">
            <w:r w:rsidR="00DC5346" w:rsidRPr="00C06F43">
              <w:rPr>
                <w:rStyle w:val="Hyperlink"/>
                <w:noProof/>
              </w:rPr>
              <w:t>Project Risks</w:t>
            </w:r>
            <w:r w:rsidR="00DC5346">
              <w:rPr>
                <w:noProof/>
                <w:webHidden/>
              </w:rPr>
              <w:tab/>
            </w:r>
            <w:r w:rsidR="00DC5346">
              <w:rPr>
                <w:noProof/>
                <w:webHidden/>
              </w:rPr>
              <w:fldChar w:fldCharType="begin"/>
            </w:r>
            <w:r w:rsidR="00DC5346">
              <w:rPr>
                <w:noProof/>
                <w:webHidden/>
              </w:rPr>
              <w:instrText xml:space="preserve"> PAGEREF _Toc507616604 \h </w:instrText>
            </w:r>
            <w:r w:rsidR="00DC5346">
              <w:rPr>
                <w:noProof/>
                <w:webHidden/>
              </w:rPr>
            </w:r>
            <w:r w:rsidR="00DC5346">
              <w:rPr>
                <w:noProof/>
                <w:webHidden/>
              </w:rPr>
              <w:fldChar w:fldCharType="separate"/>
            </w:r>
            <w:r w:rsidR="00DC5346">
              <w:rPr>
                <w:noProof/>
                <w:webHidden/>
              </w:rPr>
              <w:t>5</w:t>
            </w:r>
            <w:r w:rsidR="00DC5346">
              <w:rPr>
                <w:noProof/>
                <w:webHidden/>
              </w:rPr>
              <w:fldChar w:fldCharType="end"/>
            </w:r>
          </w:hyperlink>
        </w:p>
        <w:p w14:paraId="48A252CB" w14:textId="2C5F4872" w:rsidR="00DC5346" w:rsidRDefault="004F57CB">
          <w:pPr>
            <w:pStyle w:val="TOC1"/>
            <w:tabs>
              <w:tab w:val="right" w:leader="dot" w:pos="9350"/>
            </w:tabs>
            <w:rPr>
              <w:noProof/>
              <w:kern w:val="0"/>
              <w:lang w:eastAsia="en-US"/>
              <w14:ligatures w14:val="none"/>
            </w:rPr>
          </w:pPr>
          <w:hyperlink w:anchor="_Toc507616605" w:history="1">
            <w:r w:rsidR="00DC5346" w:rsidRPr="00C06F43">
              <w:rPr>
                <w:rStyle w:val="Hyperlink"/>
                <w:noProof/>
              </w:rPr>
              <w:t>Project Phasing</w:t>
            </w:r>
            <w:r w:rsidR="00DC5346">
              <w:rPr>
                <w:noProof/>
                <w:webHidden/>
              </w:rPr>
              <w:tab/>
            </w:r>
            <w:r w:rsidR="00DC5346">
              <w:rPr>
                <w:noProof/>
                <w:webHidden/>
              </w:rPr>
              <w:fldChar w:fldCharType="begin"/>
            </w:r>
            <w:r w:rsidR="00DC5346">
              <w:rPr>
                <w:noProof/>
                <w:webHidden/>
              </w:rPr>
              <w:instrText xml:space="preserve"> PAGEREF _Toc507616605 \h </w:instrText>
            </w:r>
            <w:r w:rsidR="00DC5346">
              <w:rPr>
                <w:noProof/>
                <w:webHidden/>
              </w:rPr>
            </w:r>
            <w:r w:rsidR="00DC5346">
              <w:rPr>
                <w:noProof/>
                <w:webHidden/>
              </w:rPr>
              <w:fldChar w:fldCharType="separate"/>
            </w:r>
            <w:r w:rsidR="00DC5346">
              <w:rPr>
                <w:noProof/>
                <w:webHidden/>
              </w:rPr>
              <w:t>6</w:t>
            </w:r>
            <w:r w:rsidR="00DC5346">
              <w:rPr>
                <w:noProof/>
                <w:webHidden/>
              </w:rPr>
              <w:fldChar w:fldCharType="end"/>
            </w:r>
          </w:hyperlink>
        </w:p>
        <w:p w14:paraId="164EFEF4" w14:textId="187E90F0" w:rsidR="00DC5346" w:rsidRDefault="004F57CB">
          <w:pPr>
            <w:pStyle w:val="TOC2"/>
            <w:tabs>
              <w:tab w:val="right" w:leader="dot" w:pos="9350"/>
            </w:tabs>
            <w:rPr>
              <w:noProof/>
              <w:kern w:val="0"/>
              <w:lang w:eastAsia="en-US"/>
              <w14:ligatures w14:val="none"/>
            </w:rPr>
          </w:pPr>
          <w:hyperlink w:anchor="_Toc507616606" w:history="1">
            <w:r w:rsidR="00DC5346" w:rsidRPr="00C06F43">
              <w:rPr>
                <w:rStyle w:val="Hyperlink"/>
                <w:noProof/>
              </w:rPr>
              <w:t>Phase 1: Kick-Off</w:t>
            </w:r>
            <w:r w:rsidR="00DC5346">
              <w:rPr>
                <w:noProof/>
                <w:webHidden/>
              </w:rPr>
              <w:tab/>
            </w:r>
            <w:r w:rsidR="00DC5346">
              <w:rPr>
                <w:noProof/>
                <w:webHidden/>
              </w:rPr>
              <w:fldChar w:fldCharType="begin"/>
            </w:r>
            <w:r w:rsidR="00DC5346">
              <w:rPr>
                <w:noProof/>
                <w:webHidden/>
              </w:rPr>
              <w:instrText xml:space="preserve"> PAGEREF _Toc507616606 \h </w:instrText>
            </w:r>
            <w:r w:rsidR="00DC5346">
              <w:rPr>
                <w:noProof/>
                <w:webHidden/>
              </w:rPr>
            </w:r>
            <w:r w:rsidR="00DC5346">
              <w:rPr>
                <w:noProof/>
                <w:webHidden/>
              </w:rPr>
              <w:fldChar w:fldCharType="separate"/>
            </w:r>
            <w:r w:rsidR="00DC5346">
              <w:rPr>
                <w:noProof/>
                <w:webHidden/>
              </w:rPr>
              <w:t>6</w:t>
            </w:r>
            <w:r w:rsidR="00DC5346">
              <w:rPr>
                <w:noProof/>
                <w:webHidden/>
              </w:rPr>
              <w:fldChar w:fldCharType="end"/>
            </w:r>
          </w:hyperlink>
        </w:p>
        <w:p w14:paraId="6F979BDF" w14:textId="03FAE94E" w:rsidR="00DC5346" w:rsidRDefault="004F57CB">
          <w:pPr>
            <w:pStyle w:val="TOC2"/>
            <w:tabs>
              <w:tab w:val="right" w:leader="dot" w:pos="9350"/>
            </w:tabs>
            <w:rPr>
              <w:noProof/>
              <w:kern w:val="0"/>
              <w:lang w:eastAsia="en-US"/>
              <w14:ligatures w14:val="none"/>
            </w:rPr>
          </w:pPr>
          <w:hyperlink w:anchor="_Toc507616607" w:history="1">
            <w:r w:rsidR="00DC5346" w:rsidRPr="00C06F43">
              <w:rPr>
                <w:rStyle w:val="Hyperlink"/>
                <w:noProof/>
              </w:rPr>
              <w:t>Phase 2: Initial Phase</w:t>
            </w:r>
            <w:r w:rsidR="00DC5346">
              <w:rPr>
                <w:noProof/>
                <w:webHidden/>
              </w:rPr>
              <w:tab/>
            </w:r>
            <w:r w:rsidR="00DC5346">
              <w:rPr>
                <w:noProof/>
                <w:webHidden/>
              </w:rPr>
              <w:fldChar w:fldCharType="begin"/>
            </w:r>
            <w:r w:rsidR="00DC5346">
              <w:rPr>
                <w:noProof/>
                <w:webHidden/>
              </w:rPr>
              <w:instrText xml:space="preserve"> PAGEREF _Toc507616607 \h </w:instrText>
            </w:r>
            <w:r w:rsidR="00DC5346">
              <w:rPr>
                <w:noProof/>
                <w:webHidden/>
              </w:rPr>
            </w:r>
            <w:r w:rsidR="00DC5346">
              <w:rPr>
                <w:noProof/>
                <w:webHidden/>
              </w:rPr>
              <w:fldChar w:fldCharType="separate"/>
            </w:r>
            <w:r w:rsidR="00DC5346">
              <w:rPr>
                <w:noProof/>
                <w:webHidden/>
              </w:rPr>
              <w:t>7</w:t>
            </w:r>
            <w:r w:rsidR="00DC5346">
              <w:rPr>
                <w:noProof/>
                <w:webHidden/>
              </w:rPr>
              <w:fldChar w:fldCharType="end"/>
            </w:r>
          </w:hyperlink>
        </w:p>
        <w:p w14:paraId="2643B3EC" w14:textId="1633F2C7" w:rsidR="00DC5346" w:rsidRDefault="004F57CB">
          <w:pPr>
            <w:pStyle w:val="TOC2"/>
            <w:tabs>
              <w:tab w:val="right" w:leader="dot" w:pos="9350"/>
            </w:tabs>
            <w:rPr>
              <w:noProof/>
              <w:kern w:val="0"/>
              <w:lang w:eastAsia="en-US"/>
              <w14:ligatures w14:val="none"/>
            </w:rPr>
          </w:pPr>
          <w:hyperlink w:anchor="_Toc507616608" w:history="1">
            <w:r w:rsidR="00DC5346" w:rsidRPr="00C06F43">
              <w:rPr>
                <w:rStyle w:val="Hyperlink"/>
                <w:noProof/>
              </w:rPr>
              <w:t>Phase 3: Iteration 1</w:t>
            </w:r>
            <w:r w:rsidR="00DC5346">
              <w:rPr>
                <w:noProof/>
                <w:webHidden/>
              </w:rPr>
              <w:tab/>
            </w:r>
            <w:r w:rsidR="00DC5346">
              <w:rPr>
                <w:noProof/>
                <w:webHidden/>
              </w:rPr>
              <w:fldChar w:fldCharType="begin"/>
            </w:r>
            <w:r w:rsidR="00DC5346">
              <w:rPr>
                <w:noProof/>
                <w:webHidden/>
              </w:rPr>
              <w:instrText xml:space="preserve"> PAGEREF _Toc507616608 \h </w:instrText>
            </w:r>
            <w:r w:rsidR="00DC5346">
              <w:rPr>
                <w:noProof/>
                <w:webHidden/>
              </w:rPr>
            </w:r>
            <w:r w:rsidR="00DC5346">
              <w:rPr>
                <w:noProof/>
                <w:webHidden/>
              </w:rPr>
              <w:fldChar w:fldCharType="separate"/>
            </w:r>
            <w:r w:rsidR="00DC5346">
              <w:rPr>
                <w:noProof/>
                <w:webHidden/>
              </w:rPr>
              <w:t>7</w:t>
            </w:r>
            <w:r w:rsidR="00DC5346">
              <w:rPr>
                <w:noProof/>
                <w:webHidden/>
              </w:rPr>
              <w:fldChar w:fldCharType="end"/>
            </w:r>
          </w:hyperlink>
        </w:p>
        <w:p w14:paraId="0E5A2C98" w14:textId="214E5067" w:rsidR="00DC5346" w:rsidRDefault="004F57CB">
          <w:pPr>
            <w:pStyle w:val="TOC2"/>
            <w:tabs>
              <w:tab w:val="right" w:leader="dot" w:pos="9350"/>
            </w:tabs>
            <w:rPr>
              <w:noProof/>
              <w:kern w:val="0"/>
              <w:lang w:eastAsia="en-US"/>
              <w14:ligatures w14:val="none"/>
            </w:rPr>
          </w:pPr>
          <w:hyperlink w:anchor="_Toc507616609" w:history="1">
            <w:r w:rsidR="00DC5346" w:rsidRPr="00C06F43">
              <w:rPr>
                <w:rStyle w:val="Hyperlink"/>
                <w:noProof/>
              </w:rPr>
              <w:t>Phase 4: Iteration 2</w:t>
            </w:r>
            <w:r w:rsidR="00DC5346">
              <w:rPr>
                <w:noProof/>
                <w:webHidden/>
              </w:rPr>
              <w:tab/>
            </w:r>
            <w:r w:rsidR="00DC5346">
              <w:rPr>
                <w:noProof/>
                <w:webHidden/>
              </w:rPr>
              <w:fldChar w:fldCharType="begin"/>
            </w:r>
            <w:r w:rsidR="00DC5346">
              <w:rPr>
                <w:noProof/>
                <w:webHidden/>
              </w:rPr>
              <w:instrText xml:space="preserve"> PAGEREF _Toc507616609 \h </w:instrText>
            </w:r>
            <w:r w:rsidR="00DC5346">
              <w:rPr>
                <w:noProof/>
                <w:webHidden/>
              </w:rPr>
            </w:r>
            <w:r w:rsidR="00DC5346">
              <w:rPr>
                <w:noProof/>
                <w:webHidden/>
              </w:rPr>
              <w:fldChar w:fldCharType="separate"/>
            </w:r>
            <w:r w:rsidR="00DC5346">
              <w:rPr>
                <w:noProof/>
                <w:webHidden/>
              </w:rPr>
              <w:t>8</w:t>
            </w:r>
            <w:r w:rsidR="00DC5346">
              <w:rPr>
                <w:noProof/>
                <w:webHidden/>
              </w:rPr>
              <w:fldChar w:fldCharType="end"/>
            </w:r>
          </w:hyperlink>
        </w:p>
        <w:p w14:paraId="346D7E1D" w14:textId="73039536" w:rsidR="00DC5346" w:rsidRDefault="004F57CB">
          <w:pPr>
            <w:pStyle w:val="TOC2"/>
            <w:tabs>
              <w:tab w:val="right" w:leader="dot" w:pos="9350"/>
            </w:tabs>
            <w:rPr>
              <w:noProof/>
              <w:kern w:val="0"/>
              <w:lang w:eastAsia="en-US"/>
              <w14:ligatures w14:val="none"/>
            </w:rPr>
          </w:pPr>
          <w:hyperlink w:anchor="_Toc507616610" w:history="1">
            <w:r w:rsidR="00DC5346" w:rsidRPr="00C06F43">
              <w:rPr>
                <w:rStyle w:val="Hyperlink"/>
                <w:noProof/>
              </w:rPr>
              <w:t>Phase 5: Iteration 3</w:t>
            </w:r>
            <w:r w:rsidR="00DC5346">
              <w:rPr>
                <w:noProof/>
                <w:webHidden/>
              </w:rPr>
              <w:tab/>
            </w:r>
            <w:r w:rsidR="00DC5346">
              <w:rPr>
                <w:noProof/>
                <w:webHidden/>
              </w:rPr>
              <w:fldChar w:fldCharType="begin"/>
            </w:r>
            <w:r w:rsidR="00DC5346">
              <w:rPr>
                <w:noProof/>
                <w:webHidden/>
              </w:rPr>
              <w:instrText xml:space="preserve"> PAGEREF _Toc507616610 \h </w:instrText>
            </w:r>
            <w:r w:rsidR="00DC5346">
              <w:rPr>
                <w:noProof/>
                <w:webHidden/>
              </w:rPr>
            </w:r>
            <w:r w:rsidR="00DC5346">
              <w:rPr>
                <w:noProof/>
                <w:webHidden/>
              </w:rPr>
              <w:fldChar w:fldCharType="separate"/>
            </w:r>
            <w:r w:rsidR="00DC5346">
              <w:rPr>
                <w:noProof/>
                <w:webHidden/>
              </w:rPr>
              <w:t>8</w:t>
            </w:r>
            <w:r w:rsidR="00DC5346">
              <w:rPr>
                <w:noProof/>
                <w:webHidden/>
              </w:rPr>
              <w:fldChar w:fldCharType="end"/>
            </w:r>
          </w:hyperlink>
        </w:p>
        <w:p w14:paraId="678BEF88" w14:textId="1DEEBCC8" w:rsidR="00DC5346" w:rsidRDefault="004F57CB">
          <w:pPr>
            <w:pStyle w:val="TOC2"/>
            <w:tabs>
              <w:tab w:val="right" w:leader="dot" w:pos="9350"/>
            </w:tabs>
            <w:rPr>
              <w:noProof/>
              <w:kern w:val="0"/>
              <w:lang w:eastAsia="en-US"/>
              <w14:ligatures w14:val="none"/>
            </w:rPr>
          </w:pPr>
          <w:hyperlink w:anchor="_Toc507616611" w:history="1">
            <w:r w:rsidR="00DC5346" w:rsidRPr="00C06F43">
              <w:rPr>
                <w:rStyle w:val="Hyperlink"/>
                <w:noProof/>
              </w:rPr>
              <w:t>Phase 6: End Phase</w:t>
            </w:r>
            <w:r w:rsidR="00DC5346">
              <w:rPr>
                <w:noProof/>
                <w:webHidden/>
              </w:rPr>
              <w:tab/>
            </w:r>
            <w:r w:rsidR="00DC5346">
              <w:rPr>
                <w:noProof/>
                <w:webHidden/>
              </w:rPr>
              <w:fldChar w:fldCharType="begin"/>
            </w:r>
            <w:r w:rsidR="00DC5346">
              <w:rPr>
                <w:noProof/>
                <w:webHidden/>
              </w:rPr>
              <w:instrText xml:space="preserve"> PAGEREF _Toc507616611 \h </w:instrText>
            </w:r>
            <w:r w:rsidR="00DC5346">
              <w:rPr>
                <w:noProof/>
                <w:webHidden/>
              </w:rPr>
            </w:r>
            <w:r w:rsidR="00DC5346">
              <w:rPr>
                <w:noProof/>
                <w:webHidden/>
              </w:rPr>
              <w:fldChar w:fldCharType="separate"/>
            </w:r>
            <w:r w:rsidR="00DC5346">
              <w:rPr>
                <w:noProof/>
                <w:webHidden/>
              </w:rPr>
              <w:t>9</w:t>
            </w:r>
            <w:r w:rsidR="00DC5346">
              <w:rPr>
                <w:noProof/>
                <w:webHidden/>
              </w:rPr>
              <w:fldChar w:fldCharType="end"/>
            </w:r>
          </w:hyperlink>
        </w:p>
        <w:p w14:paraId="5760E6B7" w14:textId="1A3F3382" w:rsidR="00083754" w:rsidRDefault="00083754">
          <w:r>
            <w:rPr>
              <w:b/>
              <w:bCs/>
              <w:noProof/>
            </w:rPr>
            <w:fldChar w:fldCharType="end"/>
          </w:r>
        </w:p>
      </w:sdtContent>
    </w:sdt>
    <w:p w14:paraId="2F6162C6" w14:textId="0EA34A3F" w:rsidR="00083754" w:rsidRDefault="00083754">
      <w:pPr>
        <w:spacing w:after="240" w:line="252" w:lineRule="auto"/>
        <w:ind w:left="0" w:right="0"/>
      </w:pPr>
      <w:r>
        <w:br w:type="page"/>
      </w:r>
    </w:p>
    <w:p w14:paraId="737127B8" w14:textId="060C9206" w:rsidR="00083754" w:rsidRPr="00DC5346" w:rsidRDefault="00DC5346" w:rsidP="00DC5346">
      <w:pPr>
        <w:pStyle w:val="Heading1"/>
      </w:pPr>
      <w:bookmarkStart w:id="0" w:name="_Toc507616587"/>
      <w:r w:rsidRPr="00DC5346">
        <w:lastRenderedPageBreak/>
        <w:t>Formal Client</w:t>
      </w:r>
      <w:bookmarkEnd w:id="0"/>
      <w:r w:rsidRPr="00DC5346">
        <w:t xml:space="preserve"> </w:t>
      </w:r>
    </w:p>
    <w:p w14:paraId="570DA52B" w14:textId="77777777" w:rsidR="00083754" w:rsidRPr="00FA2EA2" w:rsidRDefault="00083754" w:rsidP="00083754">
      <w:pPr>
        <w:spacing w:after="14"/>
        <w:ind w:left="30"/>
        <w:rPr>
          <w:rFonts w:ascii="Times New Roman" w:eastAsia="Times New Roman" w:hAnsi="Times New Roman" w:cs="Times New Roman"/>
          <w:sz w:val="24"/>
          <w:szCs w:val="24"/>
        </w:rPr>
      </w:pPr>
      <w:r w:rsidRPr="00FA2EA2">
        <w:rPr>
          <w:rFonts w:ascii="Calibri" w:eastAsia="Times New Roman" w:hAnsi="Calibri" w:cs="Calibri"/>
          <w:color w:val="000000"/>
          <w:sz w:val="24"/>
          <w:szCs w:val="24"/>
        </w:rPr>
        <w:t xml:space="preserve"> </w:t>
      </w:r>
      <w:r w:rsidRPr="00FA2EA2">
        <w:rPr>
          <w:rFonts w:ascii="Times New Roman" w:eastAsia="Times New Roman" w:hAnsi="Times New Roman" w:cs="Times New Roman"/>
          <w:noProof/>
          <w:sz w:val="24"/>
          <w:szCs w:val="24"/>
          <w:lang w:eastAsia="en-US"/>
        </w:rPr>
        <w:drawing>
          <wp:inline distT="0" distB="0" distL="0" distR="0" wp14:anchorId="0C384C32" wp14:editId="66CFC88B">
            <wp:extent cx="1265555" cy="1272540"/>
            <wp:effectExtent l="0" t="0" r="0" b="3810"/>
            <wp:docPr id="1" name="Picture 1" descr="https://lh3.googleusercontent.com/ttxiDQZdMHXYznAgzXoOOhkhu_DVu0QnLl3mpvvV_7hgShS1FFGVqeMyPbUhLyBrArziRNmcxoLIftBpbXq8VwLbrWeS_vVDdybtSToHUaIH_6c8wgVbhMlnE6oTztQd1ukOrdvrO1HG97Tr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txiDQZdMHXYznAgzXoOOhkhu_DVu0QnLl3mpvvV_7hgShS1FFGVqeMyPbUhLyBrArziRNmcxoLIftBpbXq8VwLbrWeS_vVDdybtSToHUaIH_6c8wgVbhMlnE6oTztQd1ukOrdvrO1HG97Tr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5555" cy="1272540"/>
                    </a:xfrm>
                    <a:prstGeom prst="rect">
                      <a:avLst/>
                    </a:prstGeom>
                    <a:noFill/>
                    <a:ln>
                      <a:noFill/>
                    </a:ln>
                  </pic:spPr>
                </pic:pic>
              </a:graphicData>
            </a:graphic>
          </wp:inline>
        </w:drawing>
      </w:r>
    </w:p>
    <w:p w14:paraId="41864F0B" w14:textId="77777777" w:rsidR="00083754" w:rsidRPr="00FA2EA2" w:rsidRDefault="00083754" w:rsidP="00083754">
      <w:pPr>
        <w:spacing w:after="15"/>
        <w:ind w:left="-5"/>
        <w:rPr>
          <w:rFonts w:ascii="Arial" w:eastAsia="Times New Roman" w:hAnsi="Arial" w:cs="Arial"/>
          <w:b/>
          <w:bCs/>
          <w:color w:val="000000"/>
          <w:sz w:val="20"/>
          <w:szCs w:val="20"/>
        </w:rPr>
      </w:pPr>
      <w:r w:rsidRPr="00FA2EA2">
        <w:rPr>
          <w:rFonts w:ascii="Arial" w:eastAsia="Times New Roman" w:hAnsi="Arial" w:cs="Arial"/>
          <w:b/>
          <w:bCs/>
          <w:color w:val="000000"/>
          <w:sz w:val="20"/>
          <w:szCs w:val="20"/>
        </w:rPr>
        <w:t>Mr. Johnson</w:t>
      </w:r>
    </w:p>
    <w:p w14:paraId="58932C77" w14:textId="77777777" w:rsidR="00083754" w:rsidRPr="00FA2EA2" w:rsidRDefault="00083754" w:rsidP="00A77948">
      <w:pPr>
        <w:pStyle w:val="Tabletext"/>
        <w:spacing w:before="0"/>
        <w:rPr>
          <w:rFonts w:ascii="Arial" w:eastAsia="Times New Roman" w:hAnsi="Arial" w:cs="Arial"/>
          <w:color w:val="000000"/>
          <w:sz w:val="20"/>
          <w:szCs w:val="20"/>
        </w:rPr>
      </w:pPr>
      <w:r w:rsidRPr="00FA2EA2">
        <w:rPr>
          <w:rFonts w:ascii="Arial" w:eastAsia="Times New Roman" w:hAnsi="Arial" w:cs="Arial"/>
          <w:color w:val="000000"/>
          <w:sz w:val="20"/>
          <w:szCs w:val="20"/>
        </w:rPr>
        <w:t xml:space="preserve">Email: c.kuah@fontys.nl </w:t>
      </w:r>
    </w:p>
    <w:p w14:paraId="211DB869" w14:textId="76FF2059" w:rsidR="00083754" w:rsidRPr="00083754" w:rsidRDefault="00083754" w:rsidP="00A77948">
      <w:pPr>
        <w:pStyle w:val="Tabletext"/>
        <w:spacing w:before="0"/>
        <w:rPr>
          <w:rFonts w:ascii="Arial" w:eastAsia="Times New Roman" w:hAnsi="Arial" w:cs="Arial"/>
          <w:color w:val="000000"/>
          <w:sz w:val="20"/>
          <w:szCs w:val="20"/>
        </w:rPr>
      </w:pPr>
      <w:r w:rsidRPr="00FA2EA2">
        <w:rPr>
          <w:rFonts w:ascii="Arial" w:eastAsia="Times New Roman" w:hAnsi="Arial" w:cs="Arial"/>
          <w:color w:val="000000"/>
          <w:sz w:val="20"/>
          <w:szCs w:val="20"/>
        </w:rPr>
        <w:t xml:space="preserve">Phone number: ​+31 885074156 </w:t>
      </w:r>
    </w:p>
    <w:p w14:paraId="3629AB14" w14:textId="77777777" w:rsidR="00083754" w:rsidRPr="00FA2EA2" w:rsidRDefault="00083754" w:rsidP="00083754">
      <w:pPr>
        <w:spacing w:after="138"/>
        <w:ind w:left="-5"/>
        <w:rPr>
          <w:rFonts w:ascii="Times New Roman" w:eastAsia="Times New Roman" w:hAnsi="Times New Roman" w:cs="Times New Roman"/>
          <w:sz w:val="24"/>
          <w:szCs w:val="24"/>
        </w:rPr>
      </w:pPr>
    </w:p>
    <w:p w14:paraId="254F863B" w14:textId="77777777" w:rsidR="00083754" w:rsidRPr="00DC5346" w:rsidRDefault="00083754" w:rsidP="00DC5346">
      <w:pPr>
        <w:pStyle w:val="Heading1"/>
        <w:rPr>
          <w:rStyle w:val="Heading1Char"/>
          <w:caps/>
        </w:rPr>
      </w:pPr>
      <w:bookmarkStart w:id="1" w:name="_Toc507616588"/>
      <w:r w:rsidRPr="00DC5346">
        <w:rPr>
          <w:rStyle w:val="Heading1Char"/>
          <w:caps/>
        </w:rPr>
        <w:t>Members</w:t>
      </w:r>
      <w:bookmarkEnd w:id="1"/>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700"/>
        <w:gridCol w:w="1800"/>
        <w:gridCol w:w="1800"/>
        <w:gridCol w:w="3060"/>
      </w:tblGrid>
      <w:tr w:rsidR="00352100" w14:paraId="1AD26CEE" w14:textId="77777777" w:rsidTr="0035210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00" w:type="dxa"/>
            <w:tcBorders>
              <w:top w:val="nil"/>
              <w:left w:val="nil"/>
            </w:tcBorders>
            <w:vAlign w:val="bottom"/>
          </w:tcPr>
          <w:p w14:paraId="76DD4EDC" w14:textId="77777777" w:rsidR="00083754" w:rsidRDefault="00083754" w:rsidP="00757AD4">
            <w:pPr>
              <w:pStyle w:val="Tabletext"/>
            </w:pPr>
            <w:r>
              <w:t>Name</w:t>
            </w:r>
          </w:p>
        </w:tc>
        <w:tc>
          <w:tcPr>
            <w:tcW w:w="1800" w:type="dxa"/>
            <w:tcBorders>
              <w:top w:val="nil"/>
            </w:tcBorders>
            <w:vAlign w:val="bottom"/>
          </w:tcPr>
          <w:p w14:paraId="23274E6D" w14:textId="77777777" w:rsidR="00083754" w:rsidRDefault="00083754" w:rsidP="00757AD4">
            <w:pPr>
              <w:pStyle w:val="Tabletext"/>
              <w:cnfStyle w:val="100000000000" w:firstRow="1" w:lastRow="0" w:firstColumn="0" w:lastColumn="0" w:oddVBand="0" w:evenVBand="0" w:oddHBand="0" w:evenHBand="0" w:firstRowFirstColumn="0" w:firstRowLastColumn="0" w:lastRowFirstColumn="0" w:lastRowLastColumn="0"/>
            </w:pPr>
            <w:r>
              <w:t>STN</w:t>
            </w:r>
          </w:p>
        </w:tc>
        <w:tc>
          <w:tcPr>
            <w:tcW w:w="1800" w:type="dxa"/>
            <w:tcBorders>
              <w:top w:val="nil"/>
            </w:tcBorders>
            <w:vAlign w:val="bottom"/>
          </w:tcPr>
          <w:p w14:paraId="35F872DB" w14:textId="77777777" w:rsidR="00083754" w:rsidRDefault="00083754" w:rsidP="00757AD4">
            <w:pPr>
              <w:pStyle w:val="Tabletext"/>
              <w:cnfStyle w:val="100000000000" w:firstRow="1" w:lastRow="0" w:firstColumn="0" w:lastColumn="0" w:oddVBand="0" w:evenVBand="0" w:oddHBand="0" w:evenHBand="0" w:firstRowFirstColumn="0" w:firstRowLastColumn="0" w:lastRowFirstColumn="0" w:lastRowLastColumn="0"/>
            </w:pPr>
            <w:r>
              <w:t>PCN</w:t>
            </w:r>
          </w:p>
        </w:tc>
        <w:tc>
          <w:tcPr>
            <w:tcW w:w="3060" w:type="dxa"/>
            <w:tcBorders>
              <w:top w:val="nil"/>
              <w:right w:val="nil"/>
            </w:tcBorders>
            <w:vAlign w:val="bottom"/>
          </w:tcPr>
          <w:p w14:paraId="175B0B6F" w14:textId="77777777" w:rsidR="00083754" w:rsidRDefault="00083754" w:rsidP="00757AD4">
            <w:pPr>
              <w:pStyle w:val="Tabletext"/>
              <w:cnfStyle w:val="100000000000" w:firstRow="1" w:lastRow="0" w:firstColumn="0" w:lastColumn="0" w:oddVBand="0" w:evenVBand="0" w:oddHBand="0" w:evenHBand="0" w:firstRowFirstColumn="0" w:firstRowLastColumn="0" w:lastRowFirstColumn="0" w:lastRowLastColumn="0"/>
            </w:pPr>
            <w:r>
              <w:t>Mail</w:t>
            </w:r>
          </w:p>
        </w:tc>
      </w:tr>
      <w:tr w:rsidR="00352100" w14:paraId="69512AA9" w14:textId="77777777" w:rsidTr="00352100">
        <w:tc>
          <w:tcPr>
            <w:cnfStyle w:val="001000000000" w:firstRow="0" w:lastRow="0" w:firstColumn="1" w:lastColumn="0" w:oddVBand="0" w:evenVBand="0" w:oddHBand="0" w:evenHBand="0" w:firstRowFirstColumn="0" w:firstRowLastColumn="0" w:lastRowFirstColumn="0" w:lastRowLastColumn="0"/>
            <w:tcW w:w="2700" w:type="dxa"/>
            <w:tcBorders>
              <w:left w:val="nil"/>
            </w:tcBorders>
          </w:tcPr>
          <w:p w14:paraId="15A9A481" w14:textId="77777777" w:rsidR="00083754" w:rsidRDefault="00083754" w:rsidP="00757AD4">
            <w:pPr>
              <w:pStyle w:val="Tabletext"/>
            </w:pPr>
            <w:r w:rsidRPr="00FA2EA2">
              <w:rPr>
                <w:rFonts w:ascii="Arial" w:eastAsia="Times New Roman" w:hAnsi="Arial" w:cs="Arial"/>
                <w:color w:val="000000"/>
                <w:sz w:val="20"/>
                <w:szCs w:val="20"/>
              </w:rPr>
              <w:t>Alalao Ali</w:t>
            </w:r>
          </w:p>
        </w:tc>
        <w:tc>
          <w:tcPr>
            <w:tcW w:w="1800" w:type="dxa"/>
          </w:tcPr>
          <w:p w14:paraId="2818ABA0"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3107493</w:t>
            </w:r>
          </w:p>
        </w:tc>
        <w:tc>
          <w:tcPr>
            <w:tcW w:w="1800" w:type="dxa"/>
          </w:tcPr>
          <w:p w14:paraId="557CECE5"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369697</w:t>
            </w:r>
          </w:p>
        </w:tc>
        <w:tc>
          <w:tcPr>
            <w:tcW w:w="3060" w:type="dxa"/>
            <w:tcBorders>
              <w:right w:val="nil"/>
            </w:tcBorders>
            <w:vAlign w:val="bottom"/>
          </w:tcPr>
          <w:p w14:paraId="3498E9E1"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a.alalao@student.fontys.nl</w:t>
            </w:r>
          </w:p>
        </w:tc>
      </w:tr>
      <w:tr w:rsidR="00352100" w14:paraId="36B49DE6" w14:textId="77777777" w:rsidTr="00352100">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69DE9200" w14:textId="77777777" w:rsidR="00083754" w:rsidRDefault="00083754" w:rsidP="00757AD4">
            <w:pPr>
              <w:pStyle w:val="Tabletext"/>
            </w:pPr>
            <w:proofErr w:type="spellStart"/>
            <w:r w:rsidRPr="00FA2EA2">
              <w:rPr>
                <w:rFonts w:ascii="Arial" w:eastAsia="Times New Roman" w:hAnsi="Arial" w:cs="Arial"/>
                <w:color w:val="000000"/>
                <w:sz w:val="20"/>
                <w:szCs w:val="20"/>
              </w:rPr>
              <w:t>Bolbol</w:t>
            </w:r>
            <w:proofErr w:type="spellEnd"/>
            <w:r w:rsidRPr="00FA2EA2">
              <w:rPr>
                <w:rFonts w:ascii="Arial" w:eastAsia="Times New Roman" w:hAnsi="Arial" w:cs="Arial"/>
                <w:color w:val="000000"/>
                <w:sz w:val="20"/>
                <w:szCs w:val="20"/>
              </w:rPr>
              <w:t xml:space="preserve"> Obaida</w:t>
            </w:r>
          </w:p>
        </w:tc>
        <w:tc>
          <w:tcPr>
            <w:tcW w:w="1800" w:type="dxa"/>
          </w:tcPr>
          <w:p w14:paraId="1A93E677"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2956160</w:t>
            </w:r>
          </w:p>
        </w:tc>
        <w:tc>
          <w:tcPr>
            <w:tcW w:w="1800" w:type="dxa"/>
          </w:tcPr>
          <w:p w14:paraId="36FD1C40"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356432</w:t>
            </w:r>
          </w:p>
        </w:tc>
        <w:tc>
          <w:tcPr>
            <w:tcW w:w="3060" w:type="dxa"/>
            <w:tcBorders>
              <w:right w:val="nil"/>
            </w:tcBorders>
            <w:vAlign w:val="bottom"/>
          </w:tcPr>
          <w:p w14:paraId="2731A5DC"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o.bolbol@student.fontys.nl</w:t>
            </w:r>
          </w:p>
        </w:tc>
      </w:tr>
      <w:tr w:rsidR="00352100" w14:paraId="1646C005" w14:textId="77777777" w:rsidTr="00352100">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1D56A99E" w14:textId="77777777" w:rsidR="00083754" w:rsidRDefault="00083754" w:rsidP="00757AD4">
            <w:pPr>
              <w:pStyle w:val="Tabletext"/>
            </w:pPr>
            <w:bookmarkStart w:id="2" w:name="_GoBack"/>
            <w:bookmarkEnd w:id="2"/>
            <w:proofErr w:type="spellStart"/>
            <w:r w:rsidRPr="00FA2EA2">
              <w:rPr>
                <w:rFonts w:ascii="Arial" w:eastAsia="Times New Roman" w:hAnsi="Arial" w:cs="Arial"/>
                <w:color w:val="000000"/>
                <w:sz w:val="20"/>
                <w:szCs w:val="20"/>
              </w:rPr>
              <w:t>Nikov</w:t>
            </w:r>
            <w:proofErr w:type="spellEnd"/>
            <w:r w:rsidRPr="00FA2EA2">
              <w:rPr>
                <w:rFonts w:ascii="Arial" w:eastAsia="Times New Roman" w:hAnsi="Arial" w:cs="Arial"/>
                <w:color w:val="000000"/>
                <w:sz w:val="20"/>
                <w:szCs w:val="20"/>
              </w:rPr>
              <w:t xml:space="preserve"> </w:t>
            </w:r>
            <w:proofErr w:type="spellStart"/>
            <w:r w:rsidRPr="00FA2EA2">
              <w:rPr>
                <w:rFonts w:ascii="Arial" w:eastAsia="Times New Roman" w:hAnsi="Arial" w:cs="Arial"/>
                <w:color w:val="000000"/>
                <w:sz w:val="20"/>
                <w:szCs w:val="20"/>
              </w:rPr>
              <w:t>Kaloyan</w:t>
            </w:r>
            <w:proofErr w:type="spellEnd"/>
          </w:p>
        </w:tc>
        <w:tc>
          <w:tcPr>
            <w:tcW w:w="1800" w:type="dxa"/>
          </w:tcPr>
          <w:p w14:paraId="20B5E01A"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2961075</w:t>
            </w:r>
          </w:p>
        </w:tc>
        <w:tc>
          <w:tcPr>
            <w:tcW w:w="1800" w:type="dxa"/>
          </w:tcPr>
          <w:p w14:paraId="7C6306C8"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356847</w:t>
            </w:r>
          </w:p>
        </w:tc>
        <w:tc>
          <w:tcPr>
            <w:tcW w:w="3060" w:type="dxa"/>
            <w:tcBorders>
              <w:right w:val="nil"/>
            </w:tcBorders>
            <w:vAlign w:val="bottom"/>
          </w:tcPr>
          <w:p w14:paraId="7E080F7A"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k.nikov@student.fontys.nl</w:t>
            </w:r>
          </w:p>
        </w:tc>
      </w:tr>
      <w:tr w:rsidR="00352100" w14:paraId="683D5DAF" w14:textId="77777777" w:rsidTr="00352100">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33414DAB" w14:textId="77777777" w:rsidR="00083754" w:rsidRDefault="00083754" w:rsidP="00757AD4">
            <w:pPr>
              <w:pStyle w:val="Tabletext"/>
            </w:pPr>
            <w:proofErr w:type="spellStart"/>
            <w:r w:rsidRPr="00FA2EA2">
              <w:rPr>
                <w:rFonts w:ascii="Arial" w:eastAsia="Times New Roman" w:hAnsi="Arial" w:cs="Arial"/>
                <w:color w:val="000000"/>
                <w:sz w:val="20"/>
                <w:szCs w:val="20"/>
              </w:rPr>
              <w:t>Sikorska</w:t>
            </w:r>
            <w:proofErr w:type="spellEnd"/>
            <w:r w:rsidRPr="00FA2EA2">
              <w:rPr>
                <w:rFonts w:ascii="Arial" w:eastAsia="Times New Roman" w:hAnsi="Arial" w:cs="Arial"/>
                <w:color w:val="000000"/>
                <w:sz w:val="20"/>
                <w:szCs w:val="20"/>
              </w:rPr>
              <w:t xml:space="preserve"> Iwona </w:t>
            </w:r>
          </w:p>
        </w:tc>
        <w:tc>
          <w:tcPr>
            <w:tcW w:w="1800" w:type="dxa"/>
          </w:tcPr>
          <w:p w14:paraId="6B4D6865"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3197980</w:t>
            </w:r>
          </w:p>
        </w:tc>
        <w:tc>
          <w:tcPr>
            <w:tcW w:w="1800" w:type="dxa"/>
          </w:tcPr>
          <w:p w14:paraId="13AACB47"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377191</w:t>
            </w:r>
          </w:p>
        </w:tc>
        <w:tc>
          <w:tcPr>
            <w:tcW w:w="3060" w:type="dxa"/>
            <w:tcBorders>
              <w:right w:val="nil"/>
            </w:tcBorders>
            <w:vAlign w:val="bottom"/>
          </w:tcPr>
          <w:p w14:paraId="1A451B84" w14:textId="77777777" w:rsidR="00083754" w:rsidRDefault="00083754" w:rsidP="00757AD4">
            <w:pPr>
              <w:pStyle w:val="Tabletext"/>
              <w:cnfStyle w:val="000000000000" w:firstRow="0" w:lastRow="0" w:firstColumn="0" w:lastColumn="0" w:oddVBand="0" w:evenVBand="0" w:oddHBand="0" w:evenHBand="0" w:firstRowFirstColumn="0" w:firstRowLastColumn="0" w:lastRowFirstColumn="0" w:lastRowLastColumn="0"/>
            </w:pPr>
            <w:r w:rsidRPr="00FA2EA2">
              <w:rPr>
                <w:rFonts w:ascii="Arial" w:eastAsia="Times New Roman" w:hAnsi="Arial" w:cs="Arial"/>
                <w:color w:val="000000"/>
                <w:sz w:val="20"/>
                <w:szCs w:val="20"/>
              </w:rPr>
              <w:t>i.sikorska@student.fontys.nl</w:t>
            </w:r>
          </w:p>
        </w:tc>
      </w:tr>
    </w:tbl>
    <w:p w14:paraId="153FEE66" w14:textId="77777777" w:rsidR="00083754" w:rsidRDefault="00083754" w:rsidP="00083754"/>
    <w:p w14:paraId="2CDE6AA3" w14:textId="63F9B2C8" w:rsidR="005642E1" w:rsidRPr="00DC5346" w:rsidRDefault="00DC5346" w:rsidP="00DC5346">
      <w:pPr>
        <w:pStyle w:val="Heading1"/>
        <w:rPr>
          <w:rStyle w:val="Heading1Char"/>
          <w:caps/>
        </w:rPr>
      </w:pPr>
      <w:bookmarkStart w:id="3" w:name="_Toc507616589"/>
      <w:r w:rsidRPr="00DC5346">
        <w:rPr>
          <w:rStyle w:val="Heading1Char"/>
          <w:caps/>
        </w:rPr>
        <w:t>Version Control</w:t>
      </w:r>
      <w:bookmarkEnd w:id="3"/>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700"/>
        <w:gridCol w:w="3600"/>
        <w:gridCol w:w="3055"/>
      </w:tblGrid>
      <w:tr w:rsidR="000E3215" w14:paraId="7AB0EFC9" w14:textId="77777777" w:rsidTr="000E3215">
        <w:trPr>
          <w:cnfStyle w:val="100000000000" w:firstRow="1" w:lastRow="0" w:firstColumn="0" w:lastColumn="0" w:oddVBand="0" w:evenVBand="0" w:oddHBand="0" w:evenHBand="0" w:firstRowFirstColumn="0" w:firstRowLastColumn="0" w:lastRowFirstColumn="0" w:lastRowLastColumn="0"/>
          <w:trHeight w:val="401"/>
          <w:tblHeader/>
        </w:trPr>
        <w:tc>
          <w:tcPr>
            <w:cnfStyle w:val="001000000000" w:firstRow="0" w:lastRow="0" w:firstColumn="1" w:lastColumn="0" w:oddVBand="0" w:evenVBand="0" w:oddHBand="0" w:evenHBand="0" w:firstRowFirstColumn="0" w:firstRowLastColumn="0" w:lastRowFirstColumn="0" w:lastRowLastColumn="0"/>
            <w:tcW w:w="2700" w:type="dxa"/>
            <w:tcBorders>
              <w:top w:val="nil"/>
              <w:left w:val="nil"/>
            </w:tcBorders>
            <w:vAlign w:val="bottom"/>
          </w:tcPr>
          <w:p w14:paraId="1A23F9FA" w14:textId="0F2190CE" w:rsidR="000E3215" w:rsidRDefault="000E3215" w:rsidP="000E3215">
            <w:pPr>
              <w:pStyle w:val="Tabletext"/>
            </w:pPr>
            <w:r>
              <w:t>Version</w:t>
            </w:r>
          </w:p>
        </w:tc>
        <w:tc>
          <w:tcPr>
            <w:tcW w:w="3600" w:type="dxa"/>
            <w:tcBorders>
              <w:top w:val="nil"/>
            </w:tcBorders>
            <w:vAlign w:val="bottom"/>
          </w:tcPr>
          <w:p w14:paraId="7139B3F9" w14:textId="36D46A18" w:rsidR="000E3215" w:rsidRDefault="000E3215" w:rsidP="000E3215">
            <w:pPr>
              <w:pStyle w:val="Tabletext"/>
              <w:cnfStyle w:val="100000000000" w:firstRow="1" w:lastRow="0" w:firstColumn="0" w:lastColumn="0" w:oddVBand="0" w:evenVBand="0" w:oddHBand="0" w:evenHBand="0" w:firstRowFirstColumn="0" w:firstRowLastColumn="0" w:lastRowFirstColumn="0" w:lastRowLastColumn="0"/>
            </w:pPr>
            <w:r>
              <w:t>Description</w:t>
            </w:r>
          </w:p>
        </w:tc>
        <w:tc>
          <w:tcPr>
            <w:tcW w:w="3055" w:type="dxa"/>
            <w:tcBorders>
              <w:top w:val="nil"/>
              <w:right w:val="single" w:sz="4" w:space="0" w:color="FFFFFF" w:themeColor="background1"/>
            </w:tcBorders>
          </w:tcPr>
          <w:p w14:paraId="4DBA5496" w14:textId="144A74C0" w:rsidR="000E3215" w:rsidRDefault="000E3215" w:rsidP="000E3215">
            <w:pPr>
              <w:pStyle w:val="Tabletext"/>
              <w:cnfStyle w:val="100000000000" w:firstRow="1" w:lastRow="0" w:firstColumn="0" w:lastColumn="0" w:oddVBand="0" w:evenVBand="0" w:oddHBand="0" w:evenHBand="0" w:firstRowFirstColumn="0" w:firstRowLastColumn="0" w:lastRowFirstColumn="0" w:lastRowLastColumn="0"/>
            </w:pPr>
            <w:r>
              <w:t>Distribution date</w:t>
            </w:r>
          </w:p>
        </w:tc>
      </w:tr>
      <w:tr w:rsidR="000E3215" w14:paraId="7C3C34C1" w14:textId="77777777" w:rsidTr="000E3215">
        <w:trPr>
          <w:trHeight w:val="420"/>
        </w:trPr>
        <w:tc>
          <w:tcPr>
            <w:cnfStyle w:val="001000000000" w:firstRow="0" w:lastRow="0" w:firstColumn="1" w:lastColumn="0" w:oddVBand="0" w:evenVBand="0" w:oddHBand="0" w:evenHBand="0" w:firstRowFirstColumn="0" w:firstRowLastColumn="0" w:lastRowFirstColumn="0" w:lastRowLastColumn="0"/>
            <w:tcW w:w="2700" w:type="dxa"/>
            <w:tcBorders>
              <w:left w:val="nil"/>
            </w:tcBorders>
          </w:tcPr>
          <w:p w14:paraId="70EBF55E" w14:textId="200C82D2" w:rsidR="000E3215" w:rsidRDefault="000E3215" w:rsidP="000E3215">
            <w:pPr>
              <w:pStyle w:val="Tabletext"/>
            </w:pPr>
            <w:r>
              <w:t>1.0</w:t>
            </w:r>
          </w:p>
        </w:tc>
        <w:tc>
          <w:tcPr>
            <w:tcW w:w="3600" w:type="dxa"/>
          </w:tcPr>
          <w:p w14:paraId="27310F69" w14:textId="17173AD1" w:rsidR="000E3215" w:rsidRDefault="000E3215" w:rsidP="000E3215">
            <w:pPr>
              <w:pStyle w:val="Tabletext"/>
              <w:cnfStyle w:val="000000000000" w:firstRow="0" w:lastRow="0" w:firstColumn="0" w:lastColumn="0" w:oddVBand="0" w:evenVBand="0" w:oddHBand="0" w:evenHBand="0" w:firstRowFirstColumn="0" w:firstRowLastColumn="0" w:lastRowFirstColumn="0" w:lastRowLastColumn="0"/>
            </w:pPr>
            <w:r w:rsidRPr="000E3215">
              <w:t>First version of project plan</w:t>
            </w:r>
          </w:p>
        </w:tc>
        <w:tc>
          <w:tcPr>
            <w:tcW w:w="3055" w:type="dxa"/>
            <w:tcBorders>
              <w:right w:val="single" w:sz="4" w:space="0" w:color="FFFFFF" w:themeColor="background1"/>
            </w:tcBorders>
          </w:tcPr>
          <w:p w14:paraId="2028F727" w14:textId="025E2BFD" w:rsidR="000E3215" w:rsidRDefault="00757AD4" w:rsidP="000E3215">
            <w:pPr>
              <w:pStyle w:val="Tabletext"/>
              <w:cnfStyle w:val="000000000000" w:firstRow="0" w:lastRow="0" w:firstColumn="0" w:lastColumn="0" w:oddVBand="0" w:evenVBand="0" w:oddHBand="0" w:evenHBand="0" w:firstRowFirstColumn="0" w:firstRowLastColumn="0" w:lastRowFirstColumn="0" w:lastRowLastColumn="0"/>
            </w:pPr>
            <w:r>
              <w:t>22</w:t>
            </w:r>
            <w:r w:rsidR="000E3215">
              <w:t>.02.2018</w:t>
            </w:r>
          </w:p>
        </w:tc>
      </w:tr>
      <w:tr w:rsidR="000E3215" w14:paraId="3F1F4A87" w14:textId="77777777" w:rsidTr="000E3215">
        <w:trPr>
          <w:trHeight w:val="386"/>
        </w:trPr>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2CC0B844" w14:textId="783CCA35" w:rsidR="000E3215" w:rsidRDefault="001A6041" w:rsidP="000E3215">
            <w:pPr>
              <w:pStyle w:val="Tabletext"/>
            </w:pPr>
            <w:r>
              <w:t>2.0</w:t>
            </w:r>
          </w:p>
        </w:tc>
        <w:tc>
          <w:tcPr>
            <w:tcW w:w="3600" w:type="dxa"/>
          </w:tcPr>
          <w:p w14:paraId="7869CEC2" w14:textId="3B7F418A" w:rsidR="000E3215" w:rsidRDefault="00206B2F" w:rsidP="000E3215">
            <w:pPr>
              <w:pStyle w:val="Tabletext"/>
              <w:cnfStyle w:val="000000000000" w:firstRow="0" w:lastRow="0" w:firstColumn="0" w:lastColumn="0" w:oddVBand="0" w:evenVBand="0" w:oddHBand="0" w:evenHBand="0" w:firstRowFirstColumn="0" w:firstRowLastColumn="0" w:lastRowFirstColumn="0" w:lastRowLastColumn="0"/>
            </w:pPr>
            <w:r>
              <w:t>Second</w:t>
            </w:r>
            <w:r w:rsidR="001A6041">
              <w:t xml:space="preserve"> version of project plan</w:t>
            </w:r>
          </w:p>
        </w:tc>
        <w:tc>
          <w:tcPr>
            <w:tcW w:w="3055" w:type="dxa"/>
            <w:tcBorders>
              <w:right w:val="single" w:sz="4" w:space="0" w:color="FFFFFF" w:themeColor="background1"/>
            </w:tcBorders>
          </w:tcPr>
          <w:p w14:paraId="0E2DE250" w14:textId="0BC791D6" w:rsidR="000E3215" w:rsidRDefault="001A6041" w:rsidP="000E3215">
            <w:pPr>
              <w:pStyle w:val="Tabletext"/>
              <w:cnfStyle w:val="000000000000" w:firstRow="0" w:lastRow="0" w:firstColumn="0" w:lastColumn="0" w:oddVBand="0" w:evenVBand="0" w:oddHBand="0" w:evenHBand="0" w:firstRowFirstColumn="0" w:firstRowLastColumn="0" w:lastRowFirstColumn="0" w:lastRowLastColumn="0"/>
            </w:pPr>
            <w:r>
              <w:t>2</w:t>
            </w:r>
            <w:r w:rsidR="00206B2F">
              <w:t>8</w:t>
            </w:r>
            <w:r>
              <w:t>.02.2018</w:t>
            </w:r>
          </w:p>
        </w:tc>
      </w:tr>
      <w:tr w:rsidR="000E3215" w14:paraId="6D770B86" w14:textId="77777777" w:rsidTr="000E3215">
        <w:trPr>
          <w:trHeight w:val="401"/>
        </w:trPr>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2E7AE98C" w14:textId="77CCEAC0" w:rsidR="000E3215" w:rsidRDefault="000E3215" w:rsidP="000E3215">
            <w:pPr>
              <w:pStyle w:val="Tabletext"/>
            </w:pPr>
          </w:p>
        </w:tc>
        <w:tc>
          <w:tcPr>
            <w:tcW w:w="3600" w:type="dxa"/>
          </w:tcPr>
          <w:p w14:paraId="3C5E64CB" w14:textId="5C45AB63" w:rsidR="000E3215" w:rsidRDefault="000E3215" w:rsidP="000E3215">
            <w:pPr>
              <w:pStyle w:val="Tabletext"/>
              <w:cnfStyle w:val="000000000000" w:firstRow="0" w:lastRow="0" w:firstColumn="0" w:lastColumn="0" w:oddVBand="0" w:evenVBand="0" w:oddHBand="0" w:evenHBand="0" w:firstRowFirstColumn="0" w:firstRowLastColumn="0" w:lastRowFirstColumn="0" w:lastRowLastColumn="0"/>
            </w:pPr>
          </w:p>
        </w:tc>
        <w:tc>
          <w:tcPr>
            <w:tcW w:w="3055" w:type="dxa"/>
            <w:tcBorders>
              <w:right w:val="single" w:sz="4" w:space="0" w:color="FFFFFF" w:themeColor="background1"/>
            </w:tcBorders>
          </w:tcPr>
          <w:p w14:paraId="0C4D9DC9" w14:textId="3D4A08F0" w:rsidR="000E3215" w:rsidRDefault="000E3215" w:rsidP="000E3215">
            <w:pPr>
              <w:pStyle w:val="Tabletext"/>
              <w:cnfStyle w:val="000000000000" w:firstRow="0" w:lastRow="0" w:firstColumn="0" w:lastColumn="0" w:oddVBand="0" w:evenVBand="0" w:oddHBand="0" w:evenHBand="0" w:firstRowFirstColumn="0" w:firstRowLastColumn="0" w:lastRowFirstColumn="0" w:lastRowLastColumn="0"/>
            </w:pPr>
          </w:p>
        </w:tc>
      </w:tr>
      <w:tr w:rsidR="000E3215" w14:paraId="0B20E468" w14:textId="77777777" w:rsidTr="000E3215">
        <w:trPr>
          <w:trHeight w:val="386"/>
        </w:trPr>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0B01F6E3" w14:textId="18BBF121" w:rsidR="000E3215" w:rsidRDefault="000E3215" w:rsidP="000E3215">
            <w:pPr>
              <w:pStyle w:val="Tabletext"/>
            </w:pPr>
          </w:p>
        </w:tc>
        <w:tc>
          <w:tcPr>
            <w:tcW w:w="3600" w:type="dxa"/>
          </w:tcPr>
          <w:p w14:paraId="656928D2" w14:textId="189B4BE9" w:rsidR="000E3215" w:rsidRDefault="000E3215" w:rsidP="000E3215">
            <w:pPr>
              <w:pStyle w:val="Tabletext"/>
              <w:cnfStyle w:val="000000000000" w:firstRow="0" w:lastRow="0" w:firstColumn="0" w:lastColumn="0" w:oddVBand="0" w:evenVBand="0" w:oddHBand="0" w:evenHBand="0" w:firstRowFirstColumn="0" w:firstRowLastColumn="0" w:lastRowFirstColumn="0" w:lastRowLastColumn="0"/>
            </w:pPr>
          </w:p>
        </w:tc>
        <w:tc>
          <w:tcPr>
            <w:tcW w:w="3055" w:type="dxa"/>
            <w:tcBorders>
              <w:right w:val="single" w:sz="4" w:space="0" w:color="FFFFFF" w:themeColor="background1"/>
            </w:tcBorders>
          </w:tcPr>
          <w:p w14:paraId="0E4FEFA3" w14:textId="0B56B646" w:rsidR="000E3215" w:rsidRDefault="000E3215" w:rsidP="000E3215">
            <w:pPr>
              <w:pStyle w:val="Tabletext"/>
              <w:cnfStyle w:val="000000000000" w:firstRow="0" w:lastRow="0" w:firstColumn="0" w:lastColumn="0" w:oddVBand="0" w:evenVBand="0" w:oddHBand="0" w:evenHBand="0" w:firstRowFirstColumn="0" w:firstRowLastColumn="0" w:lastRowFirstColumn="0" w:lastRowLastColumn="0"/>
            </w:pPr>
          </w:p>
        </w:tc>
      </w:tr>
    </w:tbl>
    <w:p w14:paraId="42D8E143" w14:textId="01EE451F" w:rsidR="00083754" w:rsidRDefault="00083754">
      <w:pPr>
        <w:spacing w:after="240" w:line="252" w:lineRule="auto"/>
        <w:ind w:left="0" w:right="0"/>
      </w:pPr>
      <w:r>
        <w:br w:type="page"/>
      </w:r>
    </w:p>
    <w:p w14:paraId="6D71B27B" w14:textId="0B0A8167" w:rsidR="00576DAB" w:rsidRPr="00FA2EA2" w:rsidRDefault="00DC5346" w:rsidP="00576DAB">
      <w:pPr>
        <w:pStyle w:val="Heading1"/>
        <w:rPr>
          <w:rFonts w:ascii="Times New Roman" w:eastAsia="Times New Roman" w:hAnsi="Times New Roman" w:cs="Times New Roman"/>
          <w:sz w:val="48"/>
          <w:szCs w:val="48"/>
        </w:rPr>
      </w:pPr>
      <w:bookmarkStart w:id="4" w:name="_Toc507616590"/>
      <w:r w:rsidRPr="00FA2EA2">
        <w:rPr>
          <w:rFonts w:eastAsia="Times New Roman"/>
          <w:caps w:val="0"/>
        </w:rPr>
        <w:lastRenderedPageBreak/>
        <w:t>Document Introduction</w:t>
      </w:r>
      <w:bookmarkEnd w:id="4"/>
    </w:p>
    <w:p w14:paraId="3DD9045B" w14:textId="5A30BD78" w:rsidR="00576DAB" w:rsidRDefault="00576DAB" w:rsidP="00576DAB">
      <w:pPr>
        <w:rPr>
          <w:rFonts w:eastAsia="Times New Roman"/>
        </w:rPr>
      </w:pPr>
      <w:r w:rsidRPr="00FA2EA2">
        <w:rPr>
          <w:rFonts w:eastAsia="Times New Roman"/>
        </w:rPr>
        <w:t xml:space="preserve">This </w:t>
      </w:r>
      <w:r>
        <w:rPr>
          <w:rFonts w:eastAsia="Times New Roman"/>
        </w:rPr>
        <w:t xml:space="preserve">Project Plan </w:t>
      </w:r>
      <w:r w:rsidRPr="00FA2EA2">
        <w:rPr>
          <w:rFonts w:eastAsia="Times New Roman"/>
        </w:rPr>
        <w:t xml:space="preserve">document contains </w:t>
      </w:r>
      <w:r>
        <w:rPr>
          <w:rFonts w:eastAsia="Times New Roman"/>
        </w:rPr>
        <w:t>the</w:t>
      </w:r>
      <w:r w:rsidRPr="00FA2EA2">
        <w:rPr>
          <w:rFonts w:eastAsia="Times New Roman"/>
        </w:rPr>
        <w:t xml:space="preserve"> </w:t>
      </w:r>
      <w:r>
        <w:rPr>
          <w:rFonts w:eastAsia="Times New Roman"/>
        </w:rPr>
        <w:t>Problem Statement for the conception of the project and the Project Phasing</w:t>
      </w:r>
      <w:r w:rsidRPr="00FA2EA2">
        <w:rPr>
          <w:rFonts w:eastAsia="Times New Roman"/>
        </w:rPr>
        <w:t xml:space="preserve"> for </w:t>
      </w:r>
      <w:r>
        <w:rPr>
          <w:rFonts w:eastAsia="Times New Roman"/>
        </w:rPr>
        <w:t>designing and developing “Herd I</w:t>
      </w:r>
      <w:r w:rsidRPr="00FA2EA2">
        <w:rPr>
          <w:rFonts w:eastAsia="Times New Roman"/>
        </w:rPr>
        <w:t>mmunity</w:t>
      </w:r>
      <w:r>
        <w:rPr>
          <w:rFonts w:eastAsia="Times New Roman"/>
        </w:rPr>
        <w:t>”</w:t>
      </w:r>
      <w:r w:rsidRPr="00FA2EA2">
        <w:rPr>
          <w:rFonts w:eastAsia="Times New Roman"/>
        </w:rPr>
        <w:t xml:space="preserve"> simulation software by </w:t>
      </w:r>
      <w:r>
        <w:rPr>
          <w:rFonts w:eastAsia="Times New Roman"/>
        </w:rPr>
        <w:t>the mentioned project members.</w:t>
      </w:r>
    </w:p>
    <w:p w14:paraId="1AE18ACC" w14:textId="77777777" w:rsidR="00206B2F" w:rsidRDefault="00206B2F" w:rsidP="00576DAB">
      <w:pPr>
        <w:rPr>
          <w:rFonts w:eastAsia="Times New Roman"/>
        </w:rPr>
      </w:pPr>
    </w:p>
    <w:p w14:paraId="590E962C" w14:textId="4F4EBE83" w:rsidR="00206B2F" w:rsidRDefault="00DC5346" w:rsidP="00206B2F">
      <w:pPr>
        <w:pStyle w:val="Heading1"/>
      </w:pPr>
      <w:bookmarkStart w:id="5" w:name="_Toc507616591"/>
      <w:r>
        <w:rPr>
          <w:caps w:val="0"/>
        </w:rPr>
        <w:t>Communication Plan</w:t>
      </w:r>
      <w:bookmarkEnd w:id="5"/>
    </w:p>
    <w:p w14:paraId="1FA3ED21" w14:textId="77777777" w:rsidR="00206B2F" w:rsidRPr="00925077" w:rsidRDefault="00206B2F" w:rsidP="00206B2F"/>
    <w:p w14:paraId="6ECCC7FA" w14:textId="140827A7" w:rsidR="00206B2F" w:rsidRPr="00DC5346" w:rsidRDefault="00DC5346" w:rsidP="00DC5346">
      <w:pPr>
        <w:pStyle w:val="Heading2"/>
      </w:pPr>
      <w:bookmarkStart w:id="6" w:name="_Toc507616592"/>
      <w:r w:rsidRPr="00DC5346">
        <w:t>Stakeholders</w:t>
      </w:r>
      <w:bookmarkEnd w:id="6"/>
    </w:p>
    <w:p w14:paraId="4120BC7A" w14:textId="77777777" w:rsidR="00206B2F" w:rsidRDefault="00206B2F" w:rsidP="00206B2F">
      <w:r w:rsidRPr="00EC63DB">
        <w:t>The manager of SIM Software, Mr. Johnson is our stakeholder</w:t>
      </w:r>
    </w:p>
    <w:p w14:paraId="1FEB7B80" w14:textId="77777777" w:rsidR="00206B2F" w:rsidRDefault="00206B2F" w:rsidP="00206B2F">
      <w:r w:rsidRPr="00EC63DB">
        <w:rPr>
          <w:u w:val="single"/>
        </w:rPr>
        <w:t>Contact information</w:t>
      </w:r>
      <w:r>
        <w:rPr>
          <w:u w:val="single"/>
        </w:rPr>
        <w:br/>
      </w:r>
      <w:r w:rsidRPr="00EC63DB">
        <w:t xml:space="preserve">Email: c.kuah@fontys.nl </w:t>
      </w:r>
      <w:r>
        <w:br/>
      </w:r>
      <w:r w:rsidRPr="00EC63DB">
        <w:t xml:space="preserve">Phone number: ​+31 885074156 </w:t>
      </w:r>
    </w:p>
    <w:p w14:paraId="27ED958C" w14:textId="77777777" w:rsidR="00206B2F" w:rsidRDefault="00206B2F" w:rsidP="00206B2F"/>
    <w:p w14:paraId="608EF09A" w14:textId="77777777" w:rsidR="00206B2F" w:rsidRDefault="00206B2F" w:rsidP="00206B2F">
      <w:r>
        <w:t>In order to be able to start working on the project, the project proposal should first be accepted by Mr. Jonson.</w:t>
      </w:r>
    </w:p>
    <w:p w14:paraId="66B12E7E" w14:textId="77777777" w:rsidR="00206B2F" w:rsidRDefault="00206B2F" w:rsidP="00206B2F">
      <w:pPr>
        <w:rPr>
          <w:lang w:bidi="ar-SY"/>
        </w:rPr>
      </w:pPr>
      <w:r>
        <w:t xml:space="preserve">Mr. Jonson should be </w:t>
      </w:r>
      <w:r>
        <w:rPr>
          <w:lang w:bidi="ar-SY"/>
        </w:rPr>
        <w:t>informed about the project process at the end of every iteration. Furthermore, Mr. Jonson can decide whether the design of the application or the application behavior are acceptable or not. If not, we take into consideration further modification.</w:t>
      </w:r>
    </w:p>
    <w:p w14:paraId="36517CDA" w14:textId="77777777" w:rsidR="00206B2F" w:rsidRDefault="00206B2F" w:rsidP="00206B2F">
      <w:pPr>
        <w:rPr>
          <w:lang w:bidi="ar-SY"/>
        </w:rPr>
      </w:pPr>
      <w:r>
        <w:rPr>
          <w:lang w:bidi="ar-SY"/>
        </w:rPr>
        <w:t>In order to communicate with Mr. Jonson, we consider sending an invitation for a meeting or sending documents that will be via email.</w:t>
      </w:r>
    </w:p>
    <w:p w14:paraId="6F2F924E" w14:textId="77777777" w:rsidR="00206B2F" w:rsidRDefault="00206B2F" w:rsidP="00206B2F"/>
    <w:p w14:paraId="0F0CB5BF" w14:textId="526E69D9" w:rsidR="00206B2F" w:rsidRPr="00DC5346" w:rsidRDefault="00DC5346" w:rsidP="00DC5346">
      <w:pPr>
        <w:pStyle w:val="Heading2"/>
      </w:pPr>
      <w:bookmarkStart w:id="7" w:name="_Toc507616593"/>
      <w:r w:rsidRPr="00DC5346">
        <w:t>Meetings</w:t>
      </w:r>
      <w:bookmarkEnd w:id="7"/>
    </w:p>
    <w:p w14:paraId="75A51A27" w14:textId="77777777" w:rsidR="00206B2F" w:rsidRPr="00F9095A" w:rsidRDefault="00206B2F" w:rsidP="00206B2F">
      <w:r w:rsidRPr="00F9095A">
        <w:t xml:space="preserve">Meetings </w:t>
      </w:r>
      <w:r>
        <w:t>with Mr</w:t>
      </w:r>
      <w:r w:rsidRPr="00F9095A">
        <w:t>.</w:t>
      </w:r>
      <w:r>
        <w:t xml:space="preserve"> Johnson will</w:t>
      </w:r>
      <w:r w:rsidRPr="00F9095A">
        <w:t xml:space="preserve"> take place after every </w:t>
      </w:r>
      <w:r>
        <w:t>iteration. If there is needed an extra meeting, we will get in contact with Mr</w:t>
      </w:r>
      <w:r w:rsidRPr="00F9095A">
        <w:t>.</w:t>
      </w:r>
      <w:r>
        <w:t xml:space="preserve"> Johnson for a further schedule.</w:t>
      </w:r>
    </w:p>
    <w:p w14:paraId="59E94C18" w14:textId="77777777" w:rsidR="00206B2F" w:rsidRPr="00EC63DB" w:rsidRDefault="00206B2F" w:rsidP="00206B2F"/>
    <w:p w14:paraId="66190D5B" w14:textId="2D95F181" w:rsidR="00206B2F" w:rsidRPr="00DC5346" w:rsidRDefault="00DC5346" w:rsidP="00DC5346">
      <w:pPr>
        <w:pStyle w:val="Heading2"/>
      </w:pPr>
      <w:bookmarkStart w:id="8" w:name="_Toc507616594"/>
      <w:r w:rsidRPr="00DC5346">
        <w:t>Participants And Collaboration</w:t>
      </w:r>
      <w:bookmarkEnd w:id="8"/>
    </w:p>
    <w:p w14:paraId="6A2257B0" w14:textId="77777777" w:rsidR="00206B2F" w:rsidRPr="00F313F6" w:rsidRDefault="00206B2F" w:rsidP="00206B2F">
      <w:r w:rsidRPr="00F9095A">
        <w:t>Two types of meeting will take place</w:t>
      </w:r>
      <w:r>
        <w:t>.</w:t>
      </w:r>
      <w:r w:rsidRPr="00F9095A">
        <w:t xml:space="preserve"> </w:t>
      </w:r>
      <w:r>
        <w:t>O</w:t>
      </w:r>
      <w:r w:rsidRPr="00F9095A">
        <w:t xml:space="preserve">ne </w:t>
      </w:r>
      <w:r>
        <w:t xml:space="preserve">will be </w:t>
      </w:r>
      <w:r w:rsidRPr="00F9095A">
        <w:t xml:space="preserve">with the </w:t>
      </w:r>
      <w:r>
        <w:t>stakeholder</w:t>
      </w:r>
      <w:r w:rsidRPr="00F9095A">
        <w:t xml:space="preserve"> and then one</w:t>
      </w:r>
      <w:r>
        <w:t xml:space="preserve"> will be</w:t>
      </w:r>
      <w:r w:rsidRPr="00F9095A">
        <w:t xml:space="preserve"> with the </w:t>
      </w:r>
      <w:r>
        <w:t>group members</w:t>
      </w:r>
      <w:r w:rsidRPr="00F9095A">
        <w:t xml:space="preserve"> to give feedback</w:t>
      </w:r>
      <w:r>
        <w:t xml:space="preserve"> and discuss the work</w:t>
      </w:r>
      <w:r w:rsidRPr="00F9095A">
        <w:t>. The members participating in the meeting</w:t>
      </w:r>
      <w:r>
        <w:t>s</w:t>
      </w:r>
      <w:r w:rsidRPr="00F9095A">
        <w:t xml:space="preserve"> are the </w:t>
      </w:r>
      <w:r>
        <w:t>team members which are working on the project</w:t>
      </w:r>
      <w:r w:rsidRPr="00F9095A">
        <w:t xml:space="preserve">. </w:t>
      </w:r>
      <w:r>
        <w:t>During</w:t>
      </w:r>
      <w:r w:rsidRPr="00F9095A">
        <w:t xml:space="preserve"> </w:t>
      </w:r>
      <w:r>
        <w:t>the</w:t>
      </w:r>
      <w:r w:rsidRPr="00F9095A">
        <w:t xml:space="preserve"> meeting</w:t>
      </w:r>
      <w:r>
        <w:t xml:space="preserve"> with the stakeholder</w:t>
      </w:r>
      <w:r w:rsidRPr="00F9095A">
        <w:t xml:space="preserve">, the </w:t>
      </w:r>
      <w:r>
        <w:t>minute taker</w:t>
      </w:r>
      <w:r w:rsidRPr="00F9095A">
        <w:t xml:space="preserve"> will be taking the minutes of the meeting and these minutes will be sent to the respective people within 24 hours </w:t>
      </w:r>
      <w:r>
        <w:t>after</w:t>
      </w:r>
      <w:r w:rsidRPr="00F9095A">
        <w:t xml:space="preserve"> the meeting. An extra meeting can be scheduled if ever needed and </w:t>
      </w:r>
      <w:r>
        <w:t>weekly agenda</w:t>
      </w:r>
      <w:r w:rsidRPr="00F9095A">
        <w:t xml:space="preserve"> will be sent via email where communication will also </w:t>
      </w:r>
      <w:r>
        <w:t xml:space="preserve">take </w:t>
      </w:r>
      <w:r w:rsidRPr="00F9095A">
        <w:t>place.</w:t>
      </w:r>
    </w:p>
    <w:p w14:paraId="428AEFE7" w14:textId="77777777" w:rsidR="00206B2F" w:rsidRPr="000E3215" w:rsidRDefault="00206B2F" w:rsidP="00206B2F"/>
    <w:p w14:paraId="454F8DF0" w14:textId="77777777" w:rsidR="000E3215" w:rsidRDefault="000E3215" w:rsidP="00576DAB">
      <w:pPr>
        <w:rPr>
          <w:rFonts w:eastAsia="Times New Roman"/>
        </w:rPr>
      </w:pPr>
    </w:p>
    <w:p w14:paraId="43E8B39E" w14:textId="741EDDD9" w:rsidR="00576DAB" w:rsidRPr="00DC5346" w:rsidRDefault="00DC5346" w:rsidP="00DC5346">
      <w:pPr>
        <w:pStyle w:val="Heading1"/>
      </w:pPr>
      <w:bookmarkStart w:id="9" w:name="_Toc507616595"/>
      <w:r w:rsidRPr="00DC5346">
        <w:lastRenderedPageBreak/>
        <w:t>Project Introduction</w:t>
      </w:r>
      <w:bookmarkEnd w:id="9"/>
    </w:p>
    <w:p w14:paraId="61FC7B16" w14:textId="2CB26A1D" w:rsidR="00576DAB" w:rsidRDefault="00576DAB" w:rsidP="000E3215">
      <w:r w:rsidRPr="00083754">
        <w:t>Our idea is to make a herd simulation program that will be able to showcase various effects of herd immunity and ability to customize and re-simulate. There will be</w:t>
      </w:r>
      <w:r w:rsidR="00757AD4">
        <w:t xml:space="preserve"> a</w:t>
      </w:r>
      <w:r w:rsidRPr="00083754">
        <w:t xml:space="preserve"> </w:t>
      </w:r>
      <w:r w:rsidR="00757AD4">
        <w:t>variety of</w:t>
      </w:r>
      <w:r w:rsidRPr="00083754">
        <w:t xml:space="preserve"> options ranging from assigning individual statistics to vaccine and disease creation.</w:t>
      </w:r>
    </w:p>
    <w:p w14:paraId="539DA517" w14:textId="7015B8BE" w:rsidR="0078243A" w:rsidRDefault="0078243A" w:rsidP="000E3215"/>
    <w:p w14:paraId="64F071F7" w14:textId="4419EC67" w:rsidR="009C42F3" w:rsidRPr="00DC5346" w:rsidRDefault="00DC5346" w:rsidP="00DC5346">
      <w:pPr>
        <w:pStyle w:val="Heading1"/>
      </w:pPr>
      <w:bookmarkStart w:id="10" w:name="_Toc507616596"/>
      <w:r w:rsidRPr="00DC5346">
        <w:t>Problem Statement</w:t>
      </w:r>
      <w:bookmarkEnd w:id="10"/>
    </w:p>
    <w:p w14:paraId="2619A905" w14:textId="70300E09" w:rsidR="00576DAB" w:rsidRDefault="00576DAB" w:rsidP="000E3215">
      <w:pPr>
        <w:rPr>
          <w:rFonts w:eastAsia="Times New Roman"/>
        </w:rPr>
      </w:pPr>
      <w:r>
        <w:rPr>
          <w:rFonts w:eastAsia="Times New Roman"/>
        </w:rPr>
        <w:t xml:space="preserve">In this chapter we state the situation and other variables </w:t>
      </w:r>
      <w:r w:rsidR="00757AD4">
        <w:rPr>
          <w:rFonts w:eastAsia="Times New Roman"/>
        </w:rPr>
        <w:t>that</w:t>
      </w:r>
      <w:r>
        <w:rPr>
          <w:rFonts w:eastAsia="Times New Roman"/>
        </w:rPr>
        <w:t xml:space="preserve"> brought the conception of this project. Included</w:t>
      </w:r>
      <w:r w:rsidR="00757AD4">
        <w:rPr>
          <w:rFonts w:eastAsia="Times New Roman"/>
        </w:rPr>
        <w:t>,</w:t>
      </w:r>
      <w:r>
        <w:rPr>
          <w:rFonts w:eastAsia="Times New Roman"/>
        </w:rPr>
        <w:t xml:space="preserve"> is a description for the current situation of the client’s company and its </w:t>
      </w:r>
      <w:r w:rsidR="00757AD4">
        <w:rPr>
          <w:rFonts w:eastAsia="Times New Roman"/>
        </w:rPr>
        <w:t>current</w:t>
      </w:r>
      <w:r>
        <w:rPr>
          <w:rFonts w:eastAsia="Times New Roman"/>
        </w:rPr>
        <w:t xml:space="preserve"> problem, as well as the goals of the project along with</w:t>
      </w:r>
      <w:r w:rsidR="00757AD4">
        <w:rPr>
          <w:rFonts w:eastAsia="Times New Roman"/>
        </w:rPr>
        <w:t xml:space="preserve"> the</w:t>
      </w:r>
      <w:r>
        <w:rPr>
          <w:rFonts w:eastAsia="Times New Roman"/>
        </w:rPr>
        <w:t xml:space="preserve"> listed deliverables &amp; non-deliverables, followed by risks &amp; constraints related to the project’s lifetime.</w:t>
      </w:r>
    </w:p>
    <w:p w14:paraId="1A1FEAAC" w14:textId="77777777" w:rsidR="000E3215" w:rsidRPr="00FA2EA2" w:rsidRDefault="000E3215" w:rsidP="000E3215">
      <w:pPr>
        <w:rPr>
          <w:rFonts w:eastAsia="Times New Roman"/>
        </w:rPr>
      </w:pPr>
    </w:p>
    <w:p w14:paraId="49D93AC5" w14:textId="137CBE90" w:rsidR="00083754" w:rsidRPr="00DC5346" w:rsidRDefault="00DC5346" w:rsidP="00DC5346">
      <w:pPr>
        <w:pStyle w:val="Heading2"/>
      </w:pPr>
      <w:bookmarkStart w:id="11" w:name="_Toc507616597"/>
      <w:r w:rsidRPr="00DC5346">
        <w:t>Current Situation</w:t>
      </w:r>
      <w:bookmarkEnd w:id="11"/>
    </w:p>
    <w:p w14:paraId="2DB0693D" w14:textId="52B56C1C" w:rsidR="00083754" w:rsidRPr="00FA2EA2" w:rsidRDefault="00083754" w:rsidP="00083754">
      <w:pPr>
        <w:rPr>
          <w:rFonts w:ascii="Times New Roman" w:eastAsia="Times New Roman" w:hAnsi="Times New Roman" w:cs="Times New Roman"/>
        </w:rPr>
      </w:pPr>
      <w:r w:rsidRPr="00FA2EA2">
        <w:rPr>
          <w:rFonts w:eastAsia="Times New Roman"/>
        </w:rPr>
        <w:t xml:space="preserve">SIM Software Inc. is a company that aims </w:t>
      </w:r>
      <w:r w:rsidR="00757AD4">
        <w:rPr>
          <w:rFonts w:eastAsia="Times New Roman"/>
        </w:rPr>
        <w:t>for</w:t>
      </w:r>
      <w:r w:rsidRPr="00FA2EA2">
        <w:rPr>
          <w:rFonts w:eastAsia="Times New Roman"/>
        </w:rPr>
        <w:t xml:space="preserve"> creating innovative simulation solutions. SIM Software has only focused on very specific type of simulation software in the past and they would now like to expand their expertise. This company has requested us</w:t>
      </w:r>
      <w:r w:rsidR="00757AD4">
        <w:rPr>
          <w:rFonts w:eastAsia="Times New Roman"/>
        </w:rPr>
        <w:t xml:space="preserve"> to</w:t>
      </w:r>
      <w:r w:rsidRPr="00FA2EA2">
        <w:rPr>
          <w:rFonts w:eastAsia="Times New Roman"/>
        </w:rPr>
        <w:t xml:space="preserve"> present a simulation software idea proposal in</w:t>
      </w:r>
      <w:r w:rsidR="00757AD4">
        <w:rPr>
          <w:rFonts w:eastAsia="Times New Roman"/>
        </w:rPr>
        <w:t xml:space="preserve"> the</w:t>
      </w:r>
      <w:r w:rsidRPr="00FA2EA2">
        <w:rPr>
          <w:rFonts w:eastAsia="Times New Roman"/>
        </w:rPr>
        <w:t xml:space="preserve"> area that would differ from their current focus.</w:t>
      </w:r>
    </w:p>
    <w:p w14:paraId="63C2228C" w14:textId="77777777" w:rsidR="00083754" w:rsidRPr="00FA2EA2" w:rsidRDefault="00083754" w:rsidP="00083754">
      <w:pPr>
        <w:spacing w:after="0"/>
        <w:rPr>
          <w:rFonts w:ascii="Times New Roman" w:eastAsia="Times New Roman" w:hAnsi="Times New Roman" w:cs="Times New Roman"/>
          <w:sz w:val="24"/>
          <w:szCs w:val="24"/>
        </w:rPr>
      </w:pPr>
    </w:p>
    <w:p w14:paraId="29B44973" w14:textId="3A7AB9A2" w:rsidR="00083754" w:rsidRPr="00DC5346" w:rsidRDefault="00DC5346" w:rsidP="00DC5346">
      <w:pPr>
        <w:pStyle w:val="Heading2"/>
      </w:pPr>
      <w:bookmarkStart w:id="12" w:name="_Toc507616598"/>
      <w:r w:rsidRPr="00DC5346">
        <w:t>Problem Description</w:t>
      </w:r>
      <w:bookmarkEnd w:id="12"/>
    </w:p>
    <w:p w14:paraId="04728C89" w14:textId="36DB2BDD" w:rsidR="00083754" w:rsidRDefault="00083754" w:rsidP="00083754">
      <w:pPr>
        <w:rPr>
          <w:rFonts w:eastAsia="Times New Roman"/>
        </w:rPr>
      </w:pPr>
      <w:r w:rsidRPr="00FA2EA2">
        <w:rPr>
          <w:rFonts w:eastAsia="Times New Roman"/>
        </w:rPr>
        <w:t>SIM Software Inc. has only dealt with traffic simulation software past few years. They would like to broaden their area of expertise, but they do not have much experience outside of this expertise. This software needs to simulate situations based on real world events</w:t>
      </w:r>
      <w:r w:rsidR="00757AD4">
        <w:rPr>
          <w:rFonts w:eastAsia="Times New Roman"/>
        </w:rPr>
        <w:t>,</w:t>
      </w:r>
      <w:r w:rsidRPr="00FA2EA2">
        <w:rPr>
          <w:rFonts w:eastAsia="Times New Roman"/>
        </w:rPr>
        <w:t xml:space="preserve"> and the project idea </w:t>
      </w:r>
      <w:proofErr w:type="gramStart"/>
      <w:r w:rsidRPr="00FA2EA2">
        <w:rPr>
          <w:rFonts w:eastAsia="Times New Roman"/>
        </w:rPr>
        <w:t>has to</w:t>
      </w:r>
      <w:proofErr w:type="gramEnd"/>
      <w:r w:rsidRPr="00FA2EA2">
        <w:rPr>
          <w:rFonts w:eastAsia="Times New Roman"/>
        </w:rPr>
        <w:t xml:space="preserve"> be considered innovative to be accepted.</w:t>
      </w:r>
    </w:p>
    <w:p w14:paraId="5E841214" w14:textId="77777777" w:rsidR="00083754" w:rsidRPr="00FA2EA2" w:rsidRDefault="00083754" w:rsidP="00083754">
      <w:pPr>
        <w:rPr>
          <w:rFonts w:ascii="Times New Roman" w:eastAsia="Times New Roman" w:hAnsi="Times New Roman" w:cs="Times New Roman"/>
        </w:rPr>
      </w:pPr>
    </w:p>
    <w:p w14:paraId="4DD7A44D" w14:textId="0633CD36" w:rsidR="00083754" w:rsidRPr="00DC5346" w:rsidRDefault="00DC5346" w:rsidP="00DC5346">
      <w:pPr>
        <w:pStyle w:val="Heading2"/>
        <w:rPr>
          <w:szCs w:val="28"/>
          <w:rtl/>
        </w:rPr>
      </w:pPr>
      <w:bookmarkStart w:id="13" w:name="_Toc507616599"/>
      <w:r w:rsidRPr="00DC5346">
        <w:t>Project Goals</w:t>
      </w:r>
      <w:bookmarkEnd w:id="13"/>
    </w:p>
    <w:p w14:paraId="50A98124" w14:textId="7AD519EE" w:rsidR="00083754" w:rsidRDefault="00C03883" w:rsidP="00C03883">
      <w:pPr>
        <w:rPr>
          <w:rFonts w:eastAsia="Times New Roman"/>
        </w:rPr>
      </w:pPr>
      <w:r w:rsidRPr="316ADA6D">
        <w:rPr>
          <w:rFonts w:eastAsia="Times New Roman"/>
        </w:rPr>
        <w:t>The goal of the project is to create a simulation software that could be presented as useful to the government and/or medical companies in order to assist information campaigns, test how a disease could affect a population with current vaccination levels and help them decide whether vaccination should be encouraged or perhaps even mandatory.</w:t>
      </w:r>
    </w:p>
    <w:p w14:paraId="05A5EDB5" w14:textId="77777777" w:rsidR="00F313F6" w:rsidRDefault="00F313F6" w:rsidP="00F313F6"/>
    <w:p w14:paraId="216260DF" w14:textId="04854D81" w:rsidR="00083754" w:rsidRPr="00DC5346" w:rsidRDefault="00DC5346" w:rsidP="00DC5346">
      <w:pPr>
        <w:pStyle w:val="Heading2"/>
      </w:pPr>
      <w:bookmarkStart w:id="14" w:name="_Toc507616600"/>
      <w:r w:rsidRPr="00DC5346">
        <w:t>Project Deliverables And Non-Deliverables</w:t>
      </w:r>
      <w:bookmarkEnd w:id="14"/>
    </w:p>
    <w:p w14:paraId="562B17AA" w14:textId="2402C9E2" w:rsidR="00083754" w:rsidRPr="00DC5346" w:rsidRDefault="00DC5346" w:rsidP="00DC5346">
      <w:pPr>
        <w:pStyle w:val="Heading3"/>
      </w:pPr>
      <w:bookmarkStart w:id="15" w:name="_Toc507616601"/>
      <w:r w:rsidRPr="00DC5346">
        <w:t>Deliverables</w:t>
      </w:r>
      <w:bookmarkEnd w:id="15"/>
    </w:p>
    <w:p w14:paraId="4E37A7A1" w14:textId="7304F4F4" w:rsidR="00083754" w:rsidRPr="00083754" w:rsidRDefault="00083754" w:rsidP="00083754">
      <w:pPr>
        <w:pStyle w:val="ListParagraph"/>
        <w:numPr>
          <w:ilvl w:val="0"/>
          <w:numId w:val="3"/>
        </w:numPr>
        <w:rPr>
          <w:rFonts w:ascii="Times New Roman" w:eastAsia="Times New Roman" w:hAnsi="Times New Roman" w:cs="Times New Roman"/>
        </w:rPr>
      </w:pPr>
      <w:r w:rsidRPr="00083754">
        <w:rPr>
          <w:rFonts w:eastAsia="Times New Roman"/>
        </w:rPr>
        <w:t xml:space="preserve">Herd immunity simulation software </w:t>
      </w:r>
    </w:p>
    <w:p w14:paraId="4826A148" w14:textId="7F91D38A" w:rsidR="00083754" w:rsidRPr="00083754" w:rsidRDefault="00083754" w:rsidP="00083754">
      <w:pPr>
        <w:pStyle w:val="ListParagraph"/>
        <w:numPr>
          <w:ilvl w:val="0"/>
          <w:numId w:val="3"/>
        </w:numPr>
        <w:rPr>
          <w:rFonts w:ascii="Times New Roman" w:eastAsia="Times New Roman" w:hAnsi="Times New Roman" w:cs="Times New Roman"/>
        </w:rPr>
      </w:pPr>
      <w:r w:rsidRPr="00083754">
        <w:rPr>
          <w:rFonts w:eastAsia="Times New Roman"/>
        </w:rPr>
        <w:t xml:space="preserve">Project Plan </w:t>
      </w:r>
    </w:p>
    <w:p w14:paraId="0D06202D" w14:textId="70BFBE28" w:rsidR="00083754" w:rsidRPr="00083754" w:rsidRDefault="00083754" w:rsidP="00083754">
      <w:pPr>
        <w:pStyle w:val="ListParagraph"/>
        <w:numPr>
          <w:ilvl w:val="0"/>
          <w:numId w:val="3"/>
        </w:numPr>
        <w:rPr>
          <w:rFonts w:ascii="Times New Roman" w:eastAsia="Times New Roman" w:hAnsi="Times New Roman" w:cs="Times New Roman"/>
        </w:rPr>
      </w:pPr>
      <w:r w:rsidRPr="00083754">
        <w:rPr>
          <w:rFonts w:eastAsia="Times New Roman"/>
        </w:rPr>
        <w:t xml:space="preserve">User guide of the software </w:t>
      </w:r>
    </w:p>
    <w:p w14:paraId="3F0D09BB" w14:textId="00832022" w:rsidR="00083754" w:rsidRPr="00AF218D" w:rsidRDefault="00083754" w:rsidP="00083754">
      <w:pPr>
        <w:pStyle w:val="ListParagraph"/>
        <w:numPr>
          <w:ilvl w:val="0"/>
          <w:numId w:val="3"/>
        </w:numPr>
        <w:rPr>
          <w:rFonts w:ascii="Times New Roman" w:eastAsia="Times New Roman" w:hAnsi="Times New Roman" w:cs="Times New Roman"/>
        </w:rPr>
      </w:pPr>
      <w:r w:rsidRPr="00083754">
        <w:rPr>
          <w:rFonts w:eastAsia="Times New Roman"/>
        </w:rPr>
        <w:t>So</w:t>
      </w:r>
      <w:r w:rsidR="001504D4">
        <w:rPr>
          <w:rFonts w:eastAsia="Times New Roman"/>
        </w:rPr>
        <w:t>urce</w:t>
      </w:r>
      <w:r w:rsidRPr="00083754">
        <w:rPr>
          <w:rFonts w:eastAsia="Times New Roman"/>
        </w:rPr>
        <w:t xml:space="preserve"> code of the entire project in a zip file</w:t>
      </w:r>
    </w:p>
    <w:p w14:paraId="417461F0" w14:textId="75F062B5" w:rsidR="00AF218D" w:rsidRDefault="00AF218D" w:rsidP="0008375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Work division plan</w:t>
      </w:r>
    </w:p>
    <w:p w14:paraId="3C5EE6E1" w14:textId="19BBB338" w:rsidR="00AF218D" w:rsidRDefault="00AF218D" w:rsidP="0008375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User Requirement Specification</w:t>
      </w:r>
    </w:p>
    <w:p w14:paraId="50D73945" w14:textId="5B42FADD" w:rsidR="00AF218D" w:rsidRDefault="00AF218D" w:rsidP="0008375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Process report</w:t>
      </w:r>
    </w:p>
    <w:p w14:paraId="339EDC56" w14:textId="11425078" w:rsidR="00AF218D" w:rsidRDefault="00AF218D" w:rsidP="0008375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Plan for iteration 1</w:t>
      </w:r>
    </w:p>
    <w:p w14:paraId="3815CA76" w14:textId="41D5B3C9" w:rsidR="00AF218D" w:rsidRDefault="00AF218D" w:rsidP="0008375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Plan for iteration 2</w:t>
      </w:r>
    </w:p>
    <w:p w14:paraId="3E5F0DA5" w14:textId="1543DB04" w:rsidR="00AF218D" w:rsidRDefault="00AF218D" w:rsidP="0008375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Plan for iteration 3</w:t>
      </w:r>
    </w:p>
    <w:p w14:paraId="6735ECA3" w14:textId="4A9A48BD" w:rsidR="00AF218D" w:rsidRPr="00083754" w:rsidRDefault="00AF218D" w:rsidP="0008375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Test Report</w:t>
      </w:r>
    </w:p>
    <w:p w14:paraId="723B2B4A" w14:textId="3A56629E" w:rsidR="00083754" w:rsidRPr="00DC5346" w:rsidRDefault="00DC5346" w:rsidP="00DC5346">
      <w:pPr>
        <w:pStyle w:val="Heading3"/>
      </w:pPr>
      <w:bookmarkStart w:id="16" w:name="_Toc507616602"/>
      <w:r w:rsidRPr="00DC5346">
        <w:t>Non-Deliverables</w:t>
      </w:r>
      <w:bookmarkEnd w:id="16"/>
      <w:r w:rsidRPr="00DC5346">
        <w:t xml:space="preserve"> </w:t>
      </w:r>
    </w:p>
    <w:p w14:paraId="587D5EAD" w14:textId="5C982D90" w:rsidR="00E24BA5" w:rsidRPr="005642E1" w:rsidRDefault="005642E1" w:rsidP="00083754">
      <w:pPr>
        <w:pStyle w:val="ListParagraph"/>
        <w:numPr>
          <w:ilvl w:val="0"/>
          <w:numId w:val="5"/>
        </w:numPr>
        <w:rPr>
          <w:rFonts w:eastAsia="Times New Roman"/>
        </w:rPr>
      </w:pPr>
      <w:r>
        <w:rPr>
          <w:rFonts w:eastAsia="Times New Roman"/>
        </w:rPr>
        <w:t>Mobile version of the application</w:t>
      </w:r>
    </w:p>
    <w:p w14:paraId="6EE7AA94" w14:textId="77777777" w:rsidR="00083754" w:rsidRPr="00083754" w:rsidRDefault="00083754" w:rsidP="00083754">
      <w:pPr>
        <w:rPr>
          <w:rFonts w:ascii="Times New Roman" w:eastAsia="Times New Roman" w:hAnsi="Times New Roman" w:cs="Times New Roman"/>
        </w:rPr>
      </w:pPr>
    </w:p>
    <w:p w14:paraId="27087D15" w14:textId="2488EAD6" w:rsidR="00083754" w:rsidRPr="00DC5346" w:rsidRDefault="00DC5346" w:rsidP="00DC5346">
      <w:pPr>
        <w:pStyle w:val="Heading2"/>
      </w:pPr>
      <w:bookmarkStart w:id="17" w:name="_Toc507616603"/>
      <w:r w:rsidRPr="00DC5346">
        <w:t>Project Constraints</w:t>
      </w:r>
      <w:bookmarkEnd w:id="17"/>
      <w:r w:rsidRPr="00DC5346">
        <w:t xml:space="preserve"> </w:t>
      </w:r>
    </w:p>
    <w:p w14:paraId="0BB34EEC" w14:textId="3F01D065" w:rsidR="00083754" w:rsidRPr="00083754" w:rsidRDefault="00083754" w:rsidP="00083754">
      <w:pPr>
        <w:spacing w:after="5"/>
        <w:ind w:hanging="10"/>
        <w:rPr>
          <w:rStyle w:val="Strong"/>
        </w:rPr>
      </w:pPr>
      <w:r w:rsidRPr="00083754">
        <w:rPr>
          <w:rStyle w:val="Strong"/>
        </w:rPr>
        <w:t xml:space="preserve">Constraint 1: </w:t>
      </w:r>
      <w:r w:rsidR="00FB5EBD">
        <w:rPr>
          <w:rStyle w:val="Strong"/>
        </w:rPr>
        <w:t>Project Deadline</w:t>
      </w:r>
    </w:p>
    <w:p w14:paraId="78E7615D" w14:textId="39656580" w:rsidR="00083754" w:rsidRPr="00083754" w:rsidRDefault="00FB5EBD" w:rsidP="00083754">
      <w:pPr>
        <w:pStyle w:val="ListParagraph"/>
        <w:numPr>
          <w:ilvl w:val="0"/>
          <w:numId w:val="5"/>
        </w:numPr>
        <w:rPr>
          <w:rFonts w:eastAsia="Times New Roman"/>
        </w:rPr>
      </w:pPr>
      <w:r>
        <w:rPr>
          <w:rFonts w:eastAsia="Times New Roman"/>
        </w:rPr>
        <w:t>The project must be finalized by the end of week 3 of Iteration 3 in</w:t>
      </w:r>
      <w:r w:rsidR="00757AD4">
        <w:rPr>
          <w:rFonts w:eastAsia="Times New Roman"/>
        </w:rPr>
        <w:t xml:space="preserve"> the</w:t>
      </w:r>
      <w:r>
        <w:rPr>
          <w:rFonts w:eastAsia="Times New Roman"/>
        </w:rPr>
        <w:t xml:space="preserve"> Project Phasing</w:t>
      </w:r>
      <w:r w:rsidR="00083754" w:rsidRPr="00083754">
        <w:rPr>
          <w:rFonts w:eastAsia="Times New Roman"/>
        </w:rPr>
        <w:t>.</w:t>
      </w:r>
    </w:p>
    <w:p w14:paraId="5F8F1E60" w14:textId="491CC8BD" w:rsidR="00083754" w:rsidRPr="00083754" w:rsidRDefault="00083754" w:rsidP="00083754">
      <w:pPr>
        <w:spacing w:after="5"/>
        <w:rPr>
          <w:rStyle w:val="Strong"/>
        </w:rPr>
      </w:pPr>
      <w:r w:rsidRPr="00083754">
        <w:rPr>
          <w:rStyle w:val="Strong"/>
        </w:rPr>
        <w:t xml:space="preserve">Constraint 2: </w:t>
      </w:r>
      <w:r w:rsidR="00FB5EBD">
        <w:rPr>
          <w:rStyle w:val="Strong"/>
        </w:rPr>
        <w:t xml:space="preserve">Software </w:t>
      </w:r>
      <w:r w:rsidRPr="00083754">
        <w:rPr>
          <w:rStyle w:val="Strong"/>
        </w:rPr>
        <w:t>language.</w:t>
      </w:r>
    </w:p>
    <w:p w14:paraId="108D30CE" w14:textId="07E2E46B" w:rsidR="00083754" w:rsidRPr="00083754" w:rsidRDefault="00083754" w:rsidP="00083754">
      <w:pPr>
        <w:pStyle w:val="ListParagraph"/>
        <w:numPr>
          <w:ilvl w:val="0"/>
          <w:numId w:val="5"/>
        </w:numPr>
        <w:rPr>
          <w:rFonts w:eastAsia="Times New Roman"/>
        </w:rPr>
      </w:pPr>
      <w:r w:rsidRPr="00083754">
        <w:rPr>
          <w:rFonts w:eastAsia="Times New Roman"/>
        </w:rPr>
        <w:t xml:space="preserve">As English is </w:t>
      </w:r>
      <w:r w:rsidR="00FB5EBD">
        <w:rPr>
          <w:rFonts w:eastAsia="Times New Roman"/>
        </w:rPr>
        <w:t xml:space="preserve">the </w:t>
      </w:r>
      <w:r w:rsidRPr="00083754">
        <w:rPr>
          <w:rFonts w:eastAsia="Times New Roman"/>
        </w:rPr>
        <w:t xml:space="preserve">common language for </w:t>
      </w:r>
      <w:r w:rsidR="00FB5EBD">
        <w:rPr>
          <w:rFonts w:eastAsia="Times New Roman"/>
        </w:rPr>
        <w:t>project members</w:t>
      </w:r>
      <w:r w:rsidRPr="00083754">
        <w:rPr>
          <w:rFonts w:eastAsia="Times New Roman"/>
        </w:rPr>
        <w:t xml:space="preserve"> it will be the </w:t>
      </w:r>
      <w:r w:rsidR="00FB5EBD">
        <w:rPr>
          <w:rFonts w:eastAsia="Times New Roman"/>
        </w:rPr>
        <w:t>chosen</w:t>
      </w:r>
      <w:r w:rsidRPr="00083754">
        <w:rPr>
          <w:rFonts w:eastAsia="Times New Roman"/>
        </w:rPr>
        <w:t xml:space="preserve"> language used in this application</w:t>
      </w:r>
      <w:r w:rsidR="00FB5EBD">
        <w:rPr>
          <w:rFonts w:eastAsia="Times New Roman"/>
        </w:rPr>
        <w:t xml:space="preserve"> and corresponding documentations</w:t>
      </w:r>
      <w:r w:rsidRPr="00083754">
        <w:rPr>
          <w:rFonts w:eastAsia="Times New Roman"/>
        </w:rPr>
        <w:t>.</w:t>
      </w:r>
    </w:p>
    <w:p w14:paraId="1395FFD8" w14:textId="6FE2BD7B" w:rsidR="00083754" w:rsidRPr="00083754" w:rsidRDefault="00083754" w:rsidP="00083754">
      <w:pPr>
        <w:spacing w:after="5"/>
        <w:rPr>
          <w:rStyle w:val="Strong"/>
        </w:rPr>
      </w:pPr>
      <w:r w:rsidRPr="00083754">
        <w:rPr>
          <w:rStyle w:val="Strong"/>
        </w:rPr>
        <w:t xml:space="preserve">Constraint 3: </w:t>
      </w:r>
      <w:r w:rsidR="00FB5EBD">
        <w:rPr>
          <w:rStyle w:val="Strong"/>
        </w:rPr>
        <w:t>Operating System</w:t>
      </w:r>
    </w:p>
    <w:p w14:paraId="7C84AD00" w14:textId="64E9328C" w:rsidR="00083754" w:rsidRPr="00083754" w:rsidRDefault="00083754" w:rsidP="00083754">
      <w:pPr>
        <w:pStyle w:val="ListParagraph"/>
        <w:numPr>
          <w:ilvl w:val="0"/>
          <w:numId w:val="5"/>
        </w:numPr>
      </w:pPr>
      <w:r w:rsidRPr="00083754">
        <w:t xml:space="preserve">We will provide </w:t>
      </w:r>
      <w:r w:rsidR="00FB5EBD">
        <w:t xml:space="preserve">an </w:t>
      </w:r>
      <w:r w:rsidRPr="00083754">
        <w:t xml:space="preserve">application that </w:t>
      </w:r>
      <w:r w:rsidR="00FB5EBD">
        <w:t>was developed on computers running Windows 10 made to run on Windows 10</w:t>
      </w:r>
      <w:r w:rsidRPr="00083754">
        <w:t>.</w:t>
      </w:r>
    </w:p>
    <w:p w14:paraId="08EDC74C" w14:textId="39ED8658" w:rsidR="00083754" w:rsidRPr="00083754" w:rsidRDefault="00FB5EBD" w:rsidP="00083754">
      <w:pPr>
        <w:spacing w:after="5"/>
        <w:rPr>
          <w:rStyle w:val="Strong"/>
        </w:rPr>
      </w:pPr>
      <w:r>
        <w:rPr>
          <w:rStyle w:val="Strong"/>
        </w:rPr>
        <w:t>Constraint 4: Object-O</w:t>
      </w:r>
      <w:r w:rsidR="00083754" w:rsidRPr="00083754">
        <w:rPr>
          <w:rStyle w:val="Strong"/>
        </w:rPr>
        <w:t>riented</w:t>
      </w:r>
      <w:r>
        <w:rPr>
          <w:rStyle w:val="Strong"/>
        </w:rPr>
        <w:t xml:space="preserve"> Programming</w:t>
      </w:r>
      <w:r w:rsidR="00083754" w:rsidRPr="00083754">
        <w:rPr>
          <w:rStyle w:val="Strong"/>
        </w:rPr>
        <w:t xml:space="preserve"> language</w:t>
      </w:r>
    </w:p>
    <w:p w14:paraId="25037079" w14:textId="67224E01" w:rsidR="00083754" w:rsidRPr="00083754" w:rsidRDefault="00083754" w:rsidP="00083754">
      <w:pPr>
        <w:pStyle w:val="ListParagraph"/>
        <w:numPr>
          <w:ilvl w:val="0"/>
          <w:numId w:val="5"/>
        </w:numPr>
      </w:pPr>
      <w:r>
        <w:t>T</w:t>
      </w:r>
      <w:r w:rsidRPr="00083754">
        <w:t xml:space="preserve">he application will be </w:t>
      </w:r>
      <w:r w:rsidR="00FB5EBD">
        <w:t>developed</w:t>
      </w:r>
      <w:r w:rsidRPr="00083754">
        <w:t xml:space="preserve"> in an object-oriented language (C#).</w:t>
      </w:r>
    </w:p>
    <w:p w14:paraId="29640C5C" w14:textId="78DFE583" w:rsidR="006815FD" w:rsidRDefault="006815FD"/>
    <w:p w14:paraId="1790205B" w14:textId="33CA023C" w:rsidR="00083754" w:rsidRPr="00DC5346" w:rsidRDefault="00DC5346" w:rsidP="00DC5346">
      <w:pPr>
        <w:pStyle w:val="Heading2"/>
      </w:pPr>
      <w:bookmarkStart w:id="18" w:name="_Toc507616604"/>
      <w:r w:rsidRPr="00DC5346">
        <w:t>Project Risks</w:t>
      </w:r>
      <w:bookmarkEnd w:id="18"/>
      <w:r w:rsidRPr="00DC5346">
        <w:t xml:space="preserve"> </w:t>
      </w:r>
    </w:p>
    <w:p w14:paraId="0F360274" w14:textId="76217541" w:rsidR="00083754" w:rsidRPr="00FA2EA2" w:rsidRDefault="00083754" w:rsidP="00083754">
      <w:pPr>
        <w:rPr>
          <w:rFonts w:ascii="Times New Roman" w:eastAsia="Times New Roman" w:hAnsi="Times New Roman" w:cs="Times New Roman"/>
        </w:rPr>
      </w:pPr>
      <w:r w:rsidRPr="00FA2EA2">
        <w:rPr>
          <w:rFonts w:eastAsia="Times New Roman"/>
        </w:rPr>
        <w:t>In the</w:t>
      </w:r>
      <w:r w:rsidR="00757AD4">
        <w:rPr>
          <w:rFonts w:eastAsia="Times New Roman"/>
        </w:rPr>
        <w:t xml:space="preserve"> process of</w:t>
      </w:r>
      <w:r w:rsidRPr="00FA2EA2">
        <w:rPr>
          <w:rFonts w:eastAsia="Times New Roman"/>
        </w:rPr>
        <w:t xml:space="preserve"> development there might</w:t>
      </w:r>
      <w:r w:rsidR="00757AD4">
        <w:rPr>
          <w:rFonts w:eastAsia="Times New Roman"/>
        </w:rPr>
        <w:t xml:space="preserve"> exist</w:t>
      </w:r>
      <w:r w:rsidRPr="00FA2EA2">
        <w:rPr>
          <w:rFonts w:eastAsia="Times New Roman"/>
        </w:rPr>
        <w:t xml:space="preserve"> some risks</w:t>
      </w:r>
      <w:r w:rsidR="00757AD4">
        <w:rPr>
          <w:rFonts w:eastAsia="Times New Roman"/>
        </w:rPr>
        <w:t>,</w:t>
      </w:r>
      <w:r w:rsidRPr="00FA2EA2">
        <w:rPr>
          <w:rFonts w:eastAsia="Times New Roman"/>
        </w:rPr>
        <w:t xml:space="preserve"> but for every risk we have plan on how to avoid them and even if it happens we know how to deal with it: </w:t>
      </w:r>
    </w:p>
    <w:p w14:paraId="2608C2E1" w14:textId="77777777" w:rsidR="00083754" w:rsidRPr="00352100" w:rsidRDefault="00083754" w:rsidP="00083754">
      <w:pPr>
        <w:rPr>
          <w:rStyle w:val="Strong"/>
        </w:rPr>
      </w:pPr>
      <w:r w:rsidRPr="00352100">
        <w:rPr>
          <w:rStyle w:val="Strong"/>
        </w:rPr>
        <w:t>Risk 1: Application not running on old version of Windows</w:t>
      </w:r>
    </w:p>
    <w:p w14:paraId="3929080E" w14:textId="77777777" w:rsidR="00083754" w:rsidRPr="00083754" w:rsidRDefault="00083754" w:rsidP="00352100">
      <w:pPr>
        <w:ind w:left="720"/>
      </w:pPr>
      <w:r w:rsidRPr="00083754">
        <w:t>Probability: Low.</w:t>
      </w:r>
    </w:p>
    <w:p w14:paraId="7626E483" w14:textId="77777777" w:rsidR="00083754" w:rsidRPr="00083754" w:rsidRDefault="00083754" w:rsidP="00352100">
      <w:pPr>
        <w:ind w:left="720"/>
      </w:pPr>
      <w:r w:rsidRPr="00083754">
        <w:t>Impact on project: Low.</w:t>
      </w:r>
    </w:p>
    <w:p w14:paraId="4D197737" w14:textId="77777777" w:rsidR="00083754" w:rsidRPr="00083754" w:rsidRDefault="00083754" w:rsidP="00352100">
      <w:pPr>
        <w:ind w:left="720"/>
      </w:pPr>
      <w:r w:rsidRPr="00083754">
        <w:t>Effect: People with an old OS will not be able to run the application.</w:t>
      </w:r>
    </w:p>
    <w:p w14:paraId="64FF5C1C" w14:textId="3AE0FBCB" w:rsidR="00083754" w:rsidRPr="00083754" w:rsidRDefault="00352100" w:rsidP="00352100">
      <w:pPr>
        <w:ind w:left="720"/>
      </w:pPr>
      <w:r>
        <w:t>P</w:t>
      </w:r>
      <w:r w:rsidR="00083754" w:rsidRPr="00083754">
        <w:t xml:space="preserve">revention: Add requirements in a file with the application. </w:t>
      </w:r>
    </w:p>
    <w:p w14:paraId="337D83ED" w14:textId="77777777" w:rsidR="00083754" w:rsidRPr="00352100" w:rsidRDefault="00083754" w:rsidP="00083754">
      <w:pPr>
        <w:spacing w:after="202"/>
        <w:rPr>
          <w:rStyle w:val="Strong"/>
        </w:rPr>
      </w:pPr>
      <w:r w:rsidRPr="00352100">
        <w:rPr>
          <w:rStyle w:val="Strong"/>
        </w:rPr>
        <w:t>Risk 2: Work is not done on time.</w:t>
      </w:r>
    </w:p>
    <w:p w14:paraId="713AE832" w14:textId="77C0D515" w:rsidR="00083754" w:rsidRPr="00352100" w:rsidRDefault="00083754" w:rsidP="00352100">
      <w:pPr>
        <w:ind w:left="720"/>
      </w:pPr>
      <w:r w:rsidRPr="00352100">
        <w:t>Probability: Low.</w:t>
      </w:r>
    </w:p>
    <w:p w14:paraId="7BEAC2D7" w14:textId="1CAC1159" w:rsidR="00083754" w:rsidRPr="00352100" w:rsidRDefault="00083754" w:rsidP="00352100">
      <w:pPr>
        <w:ind w:left="720"/>
      </w:pPr>
      <w:r w:rsidRPr="00352100">
        <w:t>Impact on project: Medium.</w:t>
      </w:r>
    </w:p>
    <w:p w14:paraId="7841BBE5" w14:textId="77777777" w:rsidR="00083754" w:rsidRPr="00352100" w:rsidRDefault="00083754" w:rsidP="00352100">
      <w:pPr>
        <w:ind w:left="720"/>
      </w:pPr>
      <w:r w:rsidRPr="00352100">
        <w:t>Effect: Not satisfactory for Mr. Johnson.</w:t>
      </w:r>
    </w:p>
    <w:p w14:paraId="0CD241E5" w14:textId="63F39EA2" w:rsidR="00083754" w:rsidRPr="00352100" w:rsidRDefault="00083754" w:rsidP="00352100">
      <w:pPr>
        <w:ind w:left="720"/>
      </w:pPr>
      <w:r w:rsidRPr="00352100">
        <w:t>Prevention:</w:t>
      </w:r>
      <w:r w:rsidR="00757AD4">
        <w:t xml:space="preserve"> in order</w:t>
      </w:r>
      <w:r w:rsidRPr="00352100">
        <w:t xml:space="preserve"> to avoid this risk</w:t>
      </w:r>
      <w:r w:rsidR="00757AD4">
        <w:t>, it</w:t>
      </w:r>
      <w:r w:rsidRPr="00352100">
        <w:t xml:space="preserve"> is</w:t>
      </w:r>
      <w:r w:rsidR="00757AD4">
        <w:t xml:space="preserve"> needed</w:t>
      </w:r>
      <w:r w:rsidRPr="00352100">
        <w:t xml:space="preserve"> to state deadlines to the client only after estimation </w:t>
      </w:r>
      <w:r w:rsidR="00352100" w:rsidRPr="00352100">
        <w:t>of actual</w:t>
      </w:r>
      <w:r w:rsidRPr="00352100">
        <w:t xml:space="preserve"> workload and time needed in order to be </w:t>
      </w:r>
      <w:r w:rsidR="00757AD4">
        <w:t>on</w:t>
      </w:r>
      <w:r w:rsidRPr="00352100">
        <w:t xml:space="preserve"> time with our promises and will finish on time or even earlier</w:t>
      </w:r>
      <w:r w:rsidR="00757AD4">
        <w:t>.</w:t>
      </w:r>
      <w:r w:rsidRPr="00352100">
        <w:t xml:space="preserve"> </w:t>
      </w:r>
      <w:r w:rsidR="00757AD4">
        <w:t>I</w:t>
      </w:r>
      <w:r w:rsidRPr="00352100">
        <w:t>f we miss it</w:t>
      </w:r>
      <w:r w:rsidR="00757AD4">
        <w:t>,</w:t>
      </w:r>
      <w:r w:rsidRPr="00352100">
        <w:t xml:space="preserve"> we will work overtime to compensate. </w:t>
      </w:r>
    </w:p>
    <w:p w14:paraId="7936B1D9" w14:textId="77777777" w:rsidR="00083754" w:rsidRPr="00352100" w:rsidRDefault="00083754" w:rsidP="00083754">
      <w:pPr>
        <w:spacing w:after="202"/>
        <w:rPr>
          <w:rStyle w:val="Strong"/>
        </w:rPr>
      </w:pPr>
      <w:r w:rsidRPr="00352100">
        <w:rPr>
          <w:rStyle w:val="Strong"/>
        </w:rPr>
        <w:t>Risk 3: Delivery of the final product is delayed after testing</w:t>
      </w:r>
    </w:p>
    <w:p w14:paraId="4251D2DC" w14:textId="7E0DAFE4" w:rsidR="00083754" w:rsidRPr="00352100" w:rsidRDefault="00083754" w:rsidP="00352100">
      <w:pPr>
        <w:ind w:left="720"/>
      </w:pPr>
      <w:r w:rsidRPr="00352100">
        <w:t>Probability: Medium.</w:t>
      </w:r>
    </w:p>
    <w:p w14:paraId="581313AB" w14:textId="212DD610" w:rsidR="00083754" w:rsidRPr="00352100" w:rsidRDefault="00083754" w:rsidP="00352100">
      <w:pPr>
        <w:ind w:left="720"/>
      </w:pPr>
      <w:r w:rsidRPr="00352100">
        <w:lastRenderedPageBreak/>
        <w:t>Impact on project: Medium.</w:t>
      </w:r>
    </w:p>
    <w:p w14:paraId="6EE6677A" w14:textId="1488D380" w:rsidR="00083754" w:rsidRPr="00352100" w:rsidRDefault="00083754" w:rsidP="00352100">
      <w:pPr>
        <w:ind w:left="720"/>
      </w:pPr>
      <w:r w:rsidRPr="00352100">
        <w:t>Effect: delivery delay.</w:t>
      </w:r>
    </w:p>
    <w:p w14:paraId="053CB85E" w14:textId="34793EC9" w:rsidR="00352100" w:rsidRDefault="00083754" w:rsidP="00352100">
      <w:pPr>
        <w:ind w:left="720"/>
      </w:pPr>
      <w:r w:rsidRPr="00352100">
        <w:t>Prevention: Clearly understand what is needed for the requirements.</w:t>
      </w:r>
    </w:p>
    <w:p w14:paraId="2A6A7438" w14:textId="77777777" w:rsidR="00352100" w:rsidRPr="00352100" w:rsidRDefault="00352100" w:rsidP="00352100"/>
    <w:p w14:paraId="61678D0A" w14:textId="62501454" w:rsidR="00352100" w:rsidRPr="00DC5346" w:rsidRDefault="00DC5346" w:rsidP="00DC5346">
      <w:pPr>
        <w:pStyle w:val="Heading1"/>
      </w:pPr>
      <w:bookmarkStart w:id="19" w:name="_Toc507616605"/>
      <w:r w:rsidRPr="00DC5346">
        <w:t>Project Phasing</w:t>
      </w:r>
      <w:bookmarkEnd w:id="19"/>
    </w:p>
    <w:p w14:paraId="76AC0111" w14:textId="19A329B3" w:rsidR="00576DAB" w:rsidRDefault="00576DAB" w:rsidP="00576DAB">
      <w:r>
        <w:t xml:space="preserve">In this Project Phasing chapter, we </w:t>
      </w:r>
      <w:r w:rsidR="004506B5">
        <w:t>present</w:t>
      </w:r>
      <w:r>
        <w:t xml:space="preserve"> and describe phases throughout this project</w:t>
      </w:r>
      <w:r w:rsidR="004506B5">
        <w:t>’</w:t>
      </w:r>
      <w:r>
        <w:t xml:space="preserve">s lifetime along with included activities &amp; deliverables for </w:t>
      </w:r>
      <w:r w:rsidR="004506B5">
        <w:t>the</w:t>
      </w:r>
      <w:r>
        <w:t xml:space="preserve"> corresponding phase. A diagram figure is to be included which presents a visual overview of the </w:t>
      </w:r>
      <w:r w:rsidR="004506B5">
        <w:t xml:space="preserve">project </w:t>
      </w:r>
      <w:r>
        <w:t xml:space="preserve">phases and their activities, along with </w:t>
      </w:r>
      <w:r w:rsidR="004506B5">
        <w:t>the set milestones.</w:t>
      </w:r>
    </w:p>
    <w:p w14:paraId="238366A3" w14:textId="015A5000" w:rsidR="00E35914" w:rsidRDefault="00E35914" w:rsidP="00576DAB"/>
    <w:p w14:paraId="00BBC07C" w14:textId="61E64A54" w:rsidR="00E35914" w:rsidRDefault="00E35914" w:rsidP="00576DAB">
      <w:r>
        <w:rPr>
          <w:noProof/>
        </w:rPr>
        <w:drawing>
          <wp:inline distT="0" distB="0" distL="0" distR="0" wp14:anchorId="5ABE5FD7" wp14:editId="08556E5C">
            <wp:extent cx="5514482" cy="3987394"/>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hasing diagram (1).png"/>
                    <pic:cNvPicPr/>
                  </pic:nvPicPr>
                  <pic:blipFill>
                    <a:blip r:embed="rId13"/>
                    <a:stretch>
                      <a:fillRect/>
                    </a:stretch>
                  </pic:blipFill>
                  <pic:spPr>
                    <a:xfrm>
                      <a:off x="0" y="0"/>
                      <a:ext cx="5537385" cy="4003955"/>
                    </a:xfrm>
                    <a:prstGeom prst="rect">
                      <a:avLst/>
                    </a:prstGeom>
                  </pic:spPr>
                </pic:pic>
              </a:graphicData>
            </a:graphic>
          </wp:inline>
        </w:drawing>
      </w:r>
    </w:p>
    <w:p w14:paraId="5538008C" w14:textId="77777777" w:rsidR="00576DAB" w:rsidRPr="00576DAB" w:rsidRDefault="00576DAB" w:rsidP="00576DAB"/>
    <w:p w14:paraId="5C9AB5FD" w14:textId="11510BF3" w:rsidR="00352100" w:rsidRPr="00DC5346" w:rsidRDefault="00DC5346" w:rsidP="00DC5346">
      <w:pPr>
        <w:pStyle w:val="Heading2"/>
      </w:pPr>
      <w:bookmarkStart w:id="20" w:name="_Toc507616606"/>
      <w:r w:rsidRPr="00DC5346">
        <w:t>Phase 1: Kick-Off</w:t>
      </w:r>
      <w:bookmarkEnd w:id="20"/>
    </w:p>
    <w:p w14:paraId="36448054" w14:textId="77777777" w:rsidR="00352100" w:rsidRPr="00352100" w:rsidRDefault="00352100" w:rsidP="00352100">
      <w:r w:rsidRPr="00352100">
        <w:t>Expected time frame: End of week 2 (23.02.2018) from start of this semester.</w:t>
      </w:r>
    </w:p>
    <w:p w14:paraId="68A82013" w14:textId="722E8381" w:rsidR="00352100" w:rsidRPr="00FA2EA2" w:rsidRDefault="00352100" w:rsidP="00352100">
      <w:r w:rsidRPr="00352100">
        <w:t>In this phase we need to decide on simulation project, make a concept User Requirement Specification and finish our Project Plan.</w:t>
      </w:r>
    </w:p>
    <w:p w14:paraId="14E3578A" w14:textId="77777777" w:rsidR="00352100" w:rsidRPr="00352100" w:rsidRDefault="00352100" w:rsidP="00352100">
      <w:pPr>
        <w:rPr>
          <w:rStyle w:val="Strong"/>
        </w:rPr>
      </w:pPr>
      <w:r w:rsidRPr="00352100">
        <w:rPr>
          <w:rStyle w:val="Strong"/>
        </w:rPr>
        <w:t>Activities:</w:t>
      </w:r>
    </w:p>
    <w:p w14:paraId="70A20C6A" w14:textId="77777777" w:rsidR="00352100" w:rsidRPr="00352100" w:rsidRDefault="00352100" w:rsidP="00352100">
      <w:pPr>
        <w:pStyle w:val="ListParagraph"/>
        <w:numPr>
          <w:ilvl w:val="0"/>
          <w:numId w:val="5"/>
        </w:numPr>
      </w:pPr>
      <w:r w:rsidRPr="00352100">
        <w:t>Come up with project proposal</w:t>
      </w:r>
    </w:p>
    <w:p w14:paraId="13C3430F" w14:textId="3FAE5E67" w:rsidR="00352100" w:rsidRPr="00352100" w:rsidRDefault="00352100" w:rsidP="00352100">
      <w:pPr>
        <w:pStyle w:val="ListParagraph"/>
        <w:numPr>
          <w:ilvl w:val="0"/>
          <w:numId w:val="5"/>
        </w:numPr>
      </w:pPr>
      <w:r w:rsidRPr="00352100">
        <w:t>Interview with Mr. Johnson</w:t>
      </w:r>
    </w:p>
    <w:p w14:paraId="44F0565D" w14:textId="77777777" w:rsidR="00352100" w:rsidRPr="00352100" w:rsidRDefault="00352100" w:rsidP="00352100">
      <w:pPr>
        <w:pStyle w:val="ListParagraph"/>
        <w:numPr>
          <w:ilvl w:val="0"/>
          <w:numId w:val="5"/>
        </w:numPr>
      </w:pPr>
      <w:r w:rsidRPr="00352100">
        <w:lastRenderedPageBreak/>
        <w:t>Research on our project proposal for simulation</w:t>
      </w:r>
    </w:p>
    <w:p w14:paraId="532E054D" w14:textId="77777777" w:rsidR="00352100" w:rsidRPr="00352100" w:rsidRDefault="00352100" w:rsidP="00352100">
      <w:pPr>
        <w:pStyle w:val="ListParagraph"/>
        <w:numPr>
          <w:ilvl w:val="0"/>
          <w:numId w:val="5"/>
        </w:numPr>
      </w:pPr>
      <w:r w:rsidRPr="00352100">
        <w:t>Create a project plan</w:t>
      </w:r>
    </w:p>
    <w:p w14:paraId="1672D6E4" w14:textId="52650343" w:rsidR="00352100" w:rsidRPr="00352100" w:rsidRDefault="00352100" w:rsidP="00352100">
      <w:pPr>
        <w:pStyle w:val="ListParagraph"/>
        <w:numPr>
          <w:ilvl w:val="0"/>
          <w:numId w:val="5"/>
        </w:numPr>
      </w:pPr>
      <w:r w:rsidRPr="00352100">
        <w:t xml:space="preserve">Create concept version of User Requirement Specification </w:t>
      </w:r>
    </w:p>
    <w:p w14:paraId="4EAAAB70" w14:textId="77777777" w:rsidR="00352100" w:rsidRPr="00352100" w:rsidRDefault="00352100" w:rsidP="00352100">
      <w:pPr>
        <w:spacing w:after="5"/>
        <w:rPr>
          <w:rStyle w:val="Strong"/>
        </w:rPr>
      </w:pPr>
      <w:r w:rsidRPr="00352100">
        <w:rPr>
          <w:rStyle w:val="Strong"/>
        </w:rPr>
        <w:t>Deliverables:</w:t>
      </w:r>
    </w:p>
    <w:p w14:paraId="047FD3E3" w14:textId="77777777" w:rsidR="00352100" w:rsidRPr="00352100" w:rsidRDefault="00352100" w:rsidP="00352100">
      <w:pPr>
        <w:pStyle w:val="ListParagraph"/>
        <w:numPr>
          <w:ilvl w:val="0"/>
          <w:numId w:val="23"/>
        </w:numPr>
      </w:pPr>
      <w:r w:rsidRPr="00352100">
        <w:t>Proposal for an application</w:t>
      </w:r>
    </w:p>
    <w:p w14:paraId="36F06A08" w14:textId="77777777" w:rsidR="00352100" w:rsidRPr="00352100" w:rsidRDefault="00352100" w:rsidP="00352100">
      <w:pPr>
        <w:pStyle w:val="ListParagraph"/>
        <w:numPr>
          <w:ilvl w:val="0"/>
          <w:numId w:val="23"/>
        </w:numPr>
      </w:pPr>
      <w:r w:rsidRPr="00352100">
        <w:t>Project plan</w:t>
      </w:r>
    </w:p>
    <w:p w14:paraId="40208215" w14:textId="77777777" w:rsidR="00352100" w:rsidRPr="00352100" w:rsidRDefault="00352100" w:rsidP="00352100">
      <w:pPr>
        <w:pStyle w:val="ListParagraph"/>
        <w:numPr>
          <w:ilvl w:val="0"/>
          <w:numId w:val="23"/>
        </w:numPr>
      </w:pPr>
      <w:r w:rsidRPr="00352100">
        <w:t>Concept version of User Requirement Specification</w:t>
      </w:r>
    </w:p>
    <w:p w14:paraId="3A2B3CEA" w14:textId="77777777" w:rsidR="00352100" w:rsidRPr="00FA2EA2" w:rsidRDefault="00352100" w:rsidP="00352100">
      <w:pPr>
        <w:spacing w:after="0"/>
        <w:rPr>
          <w:rFonts w:ascii="Times New Roman" w:eastAsia="Times New Roman" w:hAnsi="Times New Roman" w:cs="Times New Roman"/>
          <w:sz w:val="24"/>
          <w:szCs w:val="24"/>
        </w:rPr>
      </w:pPr>
    </w:p>
    <w:p w14:paraId="27CCBC52" w14:textId="375C0D1D" w:rsidR="00352100" w:rsidRPr="00DC5346" w:rsidRDefault="00DC5346" w:rsidP="00DC5346">
      <w:pPr>
        <w:pStyle w:val="Heading2"/>
      </w:pPr>
      <w:bookmarkStart w:id="21" w:name="_Toc507616607"/>
      <w:r w:rsidRPr="00DC5346">
        <w:t>Phase 2: Initial Phase</w:t>
      </w:r>
      <w:bookmarkEnd w:id="21"/>
    </w:p>
    <w:p w14:paraId="74614B0F" w14:textId="77777777" w:rsidR="00352100" w:rsidRPr="00352100" w:rsidRDefault="00352100" w:rsidP="00352100">
      <w:r w:rsidRPr="00352100">
        <w:t>Expected time frame: End of week 4 (09.03.2018) from start of this semester.</w:t>
      </w:r>
    </w:p>
    <w:p w14:paraId="5DA434CA" w14:textId="3A7C25BF" w:rsidR="00352100" w:rsidRPr="00FA2EA2" w:rsidRDefault="00352100" w:rsidP="00352100">
      <w:r w:rsidRPr="00352100">
        <w:t>In this phase we are going to focus on updating User Requirement Specification and make our plan for Iteration 1, also</w:t>
      </w:r>
      <w:r w:rsidR="00757AD4">
        <w:t xml:space="preserve"> the</w:t>
      </w:r>
      <w:r w:rsidRPr="00352100">
        <w:t xml:space="preserve"> work division report will be done </w:t>
      </w:r>
      <w:r w:rsidR="00757AD4">
        <w:t>by them as well</w:t>
      </w:r>
      <w:r w:rsidRPr="00352100">
        <w:t>.</w:t>
      </w:r>
    </w:p>
    <w:p w14:paraId="7F8A0E88" w14:textId="77777777" w:rsidR="00352100" w:rsidRPr="00352100" w:rsidRDefault="00352100" w:rsidP="00352100">
      <w:pPr>
        <w:rPr>
          <w:rStyle w:val="Strong"/>
        </w:rPr>
      </w:pPr>
      <w:r w:rsidRPr="00352100">
        <w:rPr>
          <w:rStyle w:val="Strong"/>
        </w:rPr>
        <w:t>Activities:</w:t>
      </w:r>
    </w:p>
    <w:p w14:paraId="6E5C7FD9" w14:textId="77777777" w:rsidR="00352100" w:rsidRPr="00352100" w:rsidRDefault="00352100" w:rsidP="00352100">
      <w:pPr>
        <w:pStyle w:val="ListParagraph"/>
        <w:numPr>
          <w:ilvl w:val="0"/>
          <w:numId w:val="24"/>
        </w:numPr>
      </w:pPr>
      <w:r w:rsidRPr="00352100">
        <w:t>Discuss and update project plan</w:t>
      </w:r>
    </w:p>
    <w:p w14:paraId="6DA19F31" w14:textId="77777777" w:rsidR="00352100" w:rsidRPr="00352100" w:rsidRDefault="00352100" w:rsidP="00352100">
      <w:pPr>
        <w:pStyle w:val="ListParagraph"/>
        <w:numPr>
          <w:ilvl w:val="0"/>
          <w:numId w:val="24"/>
        </w:numPr>
      </w:pPr>
      <w:r w:rsidRPr="00352100">
        <w:t>Discuss and create plan for Iteration 1</w:t>
      </w:r>
    </w:p>
    <w:p w14:paraId="6C650246" w14:textId="77777777" w:rsidR="00352100" w:rsidRPr="00352100" w:rsidRDefault="00352100" w:rsidP="00352100">
      <w:pPr>
        <w:pStyle w:val="ListParagraph"/>
        <w:numPr>
          <w:ilvl w:val="0"/>
          <w:numId w:val="24"/>
        </w:numPr>
      </w:pPr>
      <w:r w:rsidRPr="00352100">
        <w:t>Discuss and update User Requirement Specification</w:t>
      </w:r>
    </w:p>
    <w:p w14:paraId="1A23DDB0" w14:textId="0BF87B22" w:rsidR="00352100" w:rsidRPr="00352100" w:rsidRDefault="00352100" w:rsidP="00352100">
      <w:pPr>
        <w:pStyle w:val="ListParagraph"/>
        <w:numPr>
          <w:ilvl w:val="0"/>
          <w:numId w:val="24"/>
        </w:numPr>
      </w:pPr>
      <w:r w:rsidRPr="00352100">
        <w:t>Discuss and divide work, based on that create also a work division report.</w:t>
      </w:r>
    </w:p>
    <w:p w14:paraId="6CFC718A" w14:textId="7D28F2A5" w:rsidR="00352100" w:rsidRPr="00352100" w:rsidRDefault="00352100" w:rsidP="00352100">
      <w:pPr>
        <w:rPr>
          <w:rStyle w:val="Strong"/>
        </w:rPr>
      </w:pPr>
      <w:r w:rsidRPr="00352100">
        <w:rPr>
          <w:rStyle w:val="Strong"/>
        </w:rPr>
        <w:t>Deliverables:</w:t>
      </w:r>
    </w:p>
    <w:p w14:paraId="2B9CBBB6" w14:textId="77777777" w:rsidR="00352100" w:rsidRPr="00352100" w:rsidRDefault="00352100" w:rsidP="00352100">
      <w:pPr>
        <w:pStyle w:val="ListParagraph"/>
        <w:numPr>
          <w:ilvl w:val="0"/>
          <w:numId w:val="26"/>
        </w:numPr>
      </w:pPr>
      <w:r w:rsidRPr="00352100">
        <w:t>Updated of User Requirement Specification</w:t>
      </w:r>
    </w:p>
    <w:p w14:paraId="36DA0345" w14:textId="77777777" w:rsidR="00352100" w:rsidRPr="00352100" w:rsidRDefault="00352100" w:rsidP="00352100">
      <w:pPr>
        <w:pStyle w:val="ListParagraph"/>
        <w:numPr>
          <w:ilvl w:val="0"/>
          <w:numId w:val="26"/>
        </w:numPr>
      </w:pPr>
      <w:r w:rsidRPr="00352100">
        <w:t>Work division report</w:t>
      </w:r>
    </w:p>
    <w:p w14:paraId="64BC32D9" w14:textId="77777777" w:rsidR="00352100" w:rsidRPr="00352100" w:rsidRDefault="00352100" w:rsidP="00352100">
      <w:pPr>
        <w:pStyle w:val="ListParagraph"/>
        <w:numPr>
          <w:ilvl w:val="0"/>
          <w:numId w:val="26"/>
        </w:numPr>
      </w:pPr>
      <w:r w:rsidRPr="00352100">
        <w:t>Plan for Iteration 1</w:t>
      </w:r>
    </w:p>
    <w:p w14:paraId="22F7A54C" w14:textId="77777777" w:rsidR="00352100" w:rsidRPr="00FA2EA2" w:rsidRDefault="00352100" w:rsidP="00352100">
      <w:pPr>
        <w:spacing w:after="0"/>
        <w:rPr>
          <w:rFonts w:ascii="Times New Roman" w:eastAsia="Times New Roman" w:hAnsi="Times New Roman" w:cs="Times New Roman"/>
          <w:sz w:val="24"/>
          <w:szCs w:val="24"/>
        </w:rPr>
      </w:pPr>
    </w:p>
    <w:p w14:paraId="118D0EC2" w14:textId="6B0D9406" w:rsidR="00352100" w:rsidRPr="00DC5346" w:rsidRDefault="00DC5346" w:rsidP="00DC5346">
      <w:pPr>
        <w:pStyle w:val="Heading2"/>
      </w:pPr>
      <w:bookmarkStart w:id="22" w:name="_Toc507616608"/>
      <w:r w:rsidRPr="00DC5346">
        <w:t>Phase 3: Iteration 1</w:t>
      </w:r>
      <w:bookmarkEnd w:id="22"/>
    </w:p>
    <w:p w14:paraId="6B7BDA27" w14:textId="72210F77" w:rsidR="00352100" w:rsidRPr="00352100" w:rsidRDefault="00352100" w:rsidP="00352100">
      <w:r w:rsidRPr="00352100">
        <w:t>Expected time frame: End of week 7 (30.03.2018) from start of this semester.</w:t>
      </w:r>
    </w:p>
    <w:p w14:paraId="33E9763A" w14:textId="103F01CE" w:rsidR="00352100" w:rsidRPr="00FA2EA2" w:rsidRDefault="00352100" w:rsidP="00352100">
      <w:r w:rsidRPr="00352100">
        <w:t xml:space="preserve">In this phase we are going to continue updating User Requirement Specification, start implementing </w:t>
      </w:r>
      <w:proofErr w:type="gramStart"/>
      <w:r w:rsidRPr="00352100">
        <w:t>and also</w:t>
      </w:r>
      <w:proofErr w:type="gramEnd"/>
      <w:r w:rsidRPr="00352100">
        <w:t xml:space="preserve"> make new document - design document, also test and report in the end. About the implementation we aim for the following - Initial simulations and templates in this phase we are going to develop our initial simulation system. It will be a proof of concept and will have the functionality to specify basic configuration on every aspect of the simulation: people, vaccine, virus and provide simple GUI.</w:t>
      </w:r>
    </w:p>
    <w:p w14:paraId="1E69623E" w14:textId="77777777" w:rsidR="00352100" w:rsidRPr="00352100" w:rsidRDefault="00352100" w:rsidP="00352100">
      <w:pPr>
        <w:rPr>
          <w:rStyle w:val="Strong"/>
        </w:rPr>
      </w:pPr>
      <w:r w:rsidRPr="00352100">
        <w:rPr>
          <w:rStyle w:val="Strong"/>
        </w:rPr>
        <w:t>Activities:</w:t>
      </w:r>
    </w:p>
    <w:p w14:paraId="4BEAAFD3" w14:textId="77777777" w:rsidR="00352100" w:rsidRPr="00352100" w:rsidRDefault="00352100" w:rsidP="00352100">
      <w:pPr>
        <w:pStyle w:val="ListParagraph"/>
        <w:numPr>
          <w:ilvl w:val="0"/>
          <w:numId w:val="27"/>
        </w:numPr>
      </w:pPr>
      <w:r w:rsidRPr="00352100">
        <w:t>Continue discussing and updating User Requirement Specification.</w:t>
      </w:r>
    </w:p>
    <w:p w14:paraId="0568208D" w14:textId="77777777" w:rsidR="00352100" w:rsidRPr="00352100" w:rsidRDefault="00352100" w:rsidP="00352100">
      <w:pPr>
        <w:pStyle w:val="ListParagraph"/>
        <w:numPr>
          <w:ilvl w:val="0"/>
          <w:numId w:val="27"/>
        </w:numPr>
      </w:pPr>
      <w:r w:rsidRPr="00352100">
        <w:t>Create, discuss and update design document.</w:t>
      </w:r>
    </w:p>
    <w:p w14:paraId="06B56E1C" w14:textId="77777777" w:rsidR="00352100" w:rsidRPr="00352100" w:rsidRDefault="00352100" w:rsidP="00352100">
      <w:pPr>
        <w:pStyle w:val="ListParagraph"/>
        <w:numPr>
          <w:ilvl w:val="0"/>
          <w:numId w:val="27"/>
        </w:numPr>
      </w:pPr>
      <w:r w:rsidRPr="00352100">
        <w:t>Create, discuss and update test plan</w:t>
      </w:r>
    </w:p>
    <w:p w14:paraId="794DD414" w14:textId="77777777" w:rsidR="00352100" w:rsidRPr="00352100" w:rsidRDefault="00352100" w:rsidP="00352100">
      <w:pPr>
        <w:pStyle w:val="ListParagraph"/>
        <w:numPr>
          <w:ilvl w:val="0"/>
          <w:numId w:val="27"/>
        </w:numPr>
      </w:pPr>
      <w:r w:rsidRPr="00352100">
        <w:t>Create, discuss and update plan for Iteration 2</w:t>
      </w:r>
    </w:p>
    <w:p w14:paraId="39CDEE0A" w14:textId="77777777" w:rsidR="00352100" w:rsidRPr="00352100" w:rsidRDefault="00352100" w:rsidP="00352100">
      <w:pPr>
        <w:pStyle w:val="ListParagraph"/>
        <w:numPr>
          <w:ilvl w:val="0"/>
          <w:numId w:val="27"/>
        </w:numPr>
      </w:pPr>
      <w:r w:rsidRPr="00352100">
        <w:t>Start implementing our software solution and finish with proof of concept</w:t>
      </w:r>
    </w:p>
    <w:p w14:paraId="0D05713D" w14:textId="2709EF70" w:rsidR="00352100" w:rsidRPr="00352100" w:rsidRDefault="00352100" w:rsidP="00352100">
      <w:pPr>
        <w:pStyle w:val="ListParagraph"/>
        <w:numPr>
          <w:ilvl w:val="0"/>
          <w:numId w:val="27"/>
        </w:numPr>
      </w:pPr>
      <w:r w:rsidRPr="00352100">
        <w:t>Test &amp; Debug</w:t>
      </w:r>
    </w:p>
    <w:p w14:paraId="24D5DCD8" w14:textId="77777777" w:rsidR="00352100" w:rsidRPr="00352100" w:rsidRDefault="00352100" w:rsidP="00352100">
      <w:pPr>
        <w:rPr>
          <w:rStyle w:val="Strong"/>
        </w:rPr>
      </w:pPr>
      <w:r w:rsidRPr="00352100">
        <w:rPr>
          <w:rStyle w:val="Strong"/>
        </w:rPr>
        <w:t>Deliverables:</w:t>
      </w:r>
    </w:p>
    <w:p w14:paraId="3B862056" w14:textId="77777777" w:rsidR="00352100" w:rsidRPr="00352100" w:rsidRDefault="00352100" w:rsidP="00352100">
      <w:pPr>
        <w:pStyle w:val="ListParagraph"/>
        <w:numPr>
          <w:ilvl w:val="0"/>
          <w:numId w:val="28"/>
        </w:numPr>
      </w:pPr>
      <w:r w:rsidRPr="00352100">
        <w:t>Final version of URS</w:t>
      </w:r>
    </w:p>
    <w:p w14:paraId="2393633A" w14:textId="77777777" w:rsidR="00352100" w:rsidRPr="00352100" w:rsidRDefault="00352100" w:rsidP="00352100">
      <w:pPr>
        <w:pStyle w:val="ListParagraph"/>
        <w:numPr>
          <w:ilvl w:val="0"/>
          <w:numId w:val="28"/>
        </w:numPr>
      </w:pPr>
      <w:r w:rsidRPr="00352100">
        <w:lastRenderedPageBreak/>
        <w:t>Final version of Design document</w:t>
      </w:r>
    </w:p>
    <w:p w14:paraId="685275B2" w14:textId="77777777" w:rsidR="00352100" w:rsidRPr="00352100" w:rsidRDefault="00352100" w:rsidP="00352100">
      <w:pPr>
        <w:pStyle w:val="ListParagraph"/>
        <w:numPr>
          <w:ilvl w:val="0"/>
          <w:numId w:val="28"/>
        </w:numPr>
      </w:pPr>
      <w:r w:rsidRPr="00352100">
        <w:t>Final version of Test report</w:t>
      </w:r>
    </w:p>
    <w:p w14:paraId="3E7A0E66" w14:textId="77777777" w:rsidR="00352100" w:rsidRPr="00352100" w:rsidRDefault="00352100" w:rsidP="00352100">
      <w:pPr>
        <w:pStyle w:val="ListParagraph"/>
        <w:numPr>
          <w:ilvl w:val="0"/>
          <w:numId w:val="28"/>
        </w:numPr>
      </w:pPr>
      <w:r w:rsidRPr="00352100">
        <w:t>Final version of Plan for iteration 2</w:t>
      </w:r>
    </w:p>
    <w:p w14:paraId="6B8725A3" w14:textId="77777777" w:rsidR="00352100" w:rsidRPr="00352100" w:rsidRDefault="00352100" w:rsidP="00352100">
      <w:pPr>
        <w:pStyle w:val="ListParagraph"/>
        <w:numPr>
          <w:ilvl w:val="0"/>
          <w:numId w:val="28"/>
        </w:numPr>
      </w:pPr>
      <w:r w:rsidRPr="00352100">
        <w:t>Source code of the proof of concept</w:t>
      </w:r>
    </w:p>
    <w:p w14:paraId="3ABBBC1A" w14:textId="77777777" w:rsidR="00352100" w:rsidRPr="00352100" w:rsidRDefault="00352100" w:rsidP="00352100">
      <w:pPr>
        <w:pStyle w:val="ListParagraph"/>
        <w:numPr>
          <w:ilvl w:val="0"/>
          <w:numId w:val="28"/>
        </w:numPr>
      </w:pPr>
      <w:r w:rsidRPr="00352100">
        <w:t>The proof of concept itself as an executable with configuration</w:t>
      </w:r>
    </w:p>
    <w:p w14:paraId="4F2BFBD9" w14:textId="77777777" w:rsidR="00352100" w:rsidRPr="00352100" w:rsidRDefault="00352100" w:rsidP="00352100">
      <w:pPr>
        <w:pStyle w:val="ListParagraph"/>
        <w:numPr>
          <w:ilvl w:val="0"/>
          <w:numId w:val="28"/>
        </w:numPr>
      </w:pPr>
      <w:r w:rsidRPr="00352100">
        <w:t>Updated version of work division report</w:t>
      </w:r>
    </w:p>
    <w:p w14:paraId="65699BD5" w14:textId="77777777" w:rsidR="00352100" w:rsidRPr="00FA2EA2" w:rsidRDefault="00352100" w:rsidP="00352100">
      <w:pPr>
        <w:spacing w:after="0"/>
        <w:rPr>
          <w:rFonts w:ascii="Times New Roman" w:eastAsia="Times New Roman" w:hAnsi="Times New Roman" w:cs="Times New Roman"/>
          <w:sz w:val="24"/>
          <w:szCs w:val="24"/>
        </w:rPr>
      </w:pPr>
    </w:p>
    <w:p w14:paraId="1F8C18B7" w14:textId="394FE6AB" w:rsidR="00352100" w:rsidRPr="00DC5346" w:rsidRDefault="00DC5346" w:rsidP="00DC5346">
      <w:pPr>
        <w:pStyle w:val="Heading2"/>
      </w:pPr>
      <w:bookmarkStart w:id="23" w:name="_Toc507616609"/>
      <w:r w:rsidRPr="00DC5346">
        <w:t>Phase 4: Iteration 2</w:t>
      </w:r>
      <w:bookmarkEnd w:id="23"/>
    </w:p>
    <w:p w14:paraId="5C9CF241" w14:textId="1B555DD1" w:rsidR="00352100" w:rsidRPr="00352100" w:rsidRDefault="00352100" w:rsidP="00352100">
      <w:r w:rsidRPr="00352100">
        <w:t xml:space="preserve">Expected time frame: </w:t>
      </w:r>
      <w:r w:rsidR="00757AD4">
        <w:t>the end</w:t>
      </w:r>
      <w:r w:rsidRPr="00352100">
        <w:t xml:space="preserve"> of week 4 from start of block 2 in this semester.</w:t>
      </w:r>
    </w:p>
    <w:p w14:paraId="73C02CDB" w14:textId="4683E6DE" w:rsidR="00352100" w:rsidRPr="00FA2EA2" w:rsidRDefault="00352100" w:rsidP="00352100">
      <w:r w:rsidRPr="00352100">
        <w:t>In this iteration we will focus on more customization for templates and better GUI</w:t>
      </w:r>
      <w:r w:rsidR="00757AD4">
        <w:t xml:space="preserve">. </w:t>
      </w:r>
      <w:r w:rsidRPr="00352100">
        <w:t xml:space="preserve">In this phase we will focus on adding more core functionalities for the simulation templates - providing the user with more options. Also, we will search for improvements on making a better </w:t>
      </w:r>
      <w:r w:rsidR="00757AD4" w:rsidRPr="00352100">
        <w:t>GUI,</w:t>
      </w:r>
      <w:r w:rsidRPr="00352100">
        <w:t xml:space="preserve"> so the software becomes easier to use and understand. In the end we should finish with</w:t>
      </w:r>
      <w:r w:rsidR="00757AD4">
        <w:t xml:space="preserve"> a</w:t>
      </w:r>
      <w:r w:rsidRPr="00352100">
        <w:t xml:space="preserve"> solution that we should be able to call </w:t>
      </w:r>
      <w:r w:rsidR="00757AD4">
        <w:t xml:space="preserve">it </w:t>
      </w:r>
      <w:r w:rsidRPr="00352100">
        <w:t>a prototype.</w:t>
      </w:r>
    </w:p>
    <w:p w14:paraId="2E85D28F" w14:textId="77777777" w:rsidR="00352100" w:rsidRPr="00352100" w:rsidRDefault="00352100" w:rsidP="00352100">
      <w:pPr>
        <w:rPr>
          <w:rStyle w:val="Strong"/>
        </w:rPr>
      </w:pPr>
      <w:r w:rsidRPr="00352100">
        <w:rPr>
          <w:rStyle w:val="Strong"/>
        </w:rPr>
        <w:t>Activities:</w:t>
      </w:r>
    </w:p>
    <w:p w14:paraId="5EEB7B4F" w14:textId="77777777" w:rsidR="00352100" w:rsidRPr="00352100" w:rsidRDefault="00352100" w:rsidP="00352100">
      <w:pPr>
        <w:pStyle w:val="ListParagraph"/>
        <w:numPr>
          <w:ilvl w:val="0"/>
          <w:numId w:val="29"/>
        </w:numPr>
      </w:pPr>
      <w:r w:rsidRPr="00352100">
        <w:t>Discuss and update with missing and incorrect stuff from previous iteration documents.</w:t>
      </w:r>
    </w:p>
    <w:p w14:paraId="0AE66ADB" w14:textId="77777777" w:rsidR="00352100" w:rsidRPr="00352100" w:rsidRDefault="00352100" w:rsidP="00352100">
      <w:pPr>
        <w:pStyle w:val="ListParagraph"/>
        <w:numPr>
          <w:ilvl w:val="0"/>
          <w:numId w:val="29"/>
        </w:numPr>
      </w:pPr>
      <w:r w:rsidRPr="00352100">
        <w:t>Create discuss and update plan for Iteration 3</w:t>
      </w:r>
    </w:p>
    <w:p w14:paraId="449E0F47" w14:textId="77777777" w:rsidR="00352100" w:rsidRPr="00352100" w:rsidRDefault="00352100" w:rsidP="00352100">
      <w:pPr>
        <w:pStyle w:val="ListParagraph"/>
        <w:numPr>
          <w:ilvl w:val="0"/>
          <w:numId w:val="29"/>
        </w:numPr>
      </w:pPr>
      <w:r w:rsidRPr="00352100">
        <w:t>Implement new features for simulation.</w:t>
      </w:r>
    </w:p>
    <w:p w14:paraId="7EBCE7B6" w14:textId="77777777" w:rsidR="00352100" w:rsidRPr="00352100" w:rsidRDefault="00352100" w:rsidP="00352100">
      <w:pPr>
        <w:pStyle w:val="ListParagraph"/>
        <w:numPr>
          <w:ilvl w:val="0"/>
          <w:numId w:val="29"/>
        </w:numPr>
      </w:pPr>
      <w:r w:rsidRPr="00352100">
        <w:t>Discuss and update GUI.</w:t>
      </w:r>
    </w:p>
    <w:p w14:paraId="301237EA" w14:textId="77777777" w:rsidR="00352100" w:rsidRPr="00352100" w:rsidRDefault="00352100" w:rsidP="00352100">
      <w:pPr>
        <w:pStyle w:val="ListParagraph"/>
        <w:numPr>
          <w:ilvl w:val="0"/>
          <w:numId w:val="29"/>
        </w:numPr>
      </w:pPr>
      <w:r w:rsidRPr="00352100">
        <w:t>Test &amp; Debug</w:t>
      </w:r>
    </w:p>
    <w:p w14:paraId="50EC1681" w14:textId="34084DA2" w:rsidR="00352100" w:rsidRPr="00352100" w:rsidRDefault="00352100" w:rsidP="00352100">
      <w:pPr>
        <w:pStyle w:val="ListParagraph"/>
        <w:numPr>
          <w:ilvl w:val="0"/>
          <w:numId w:val="29"/>
        </w:numPr>
      </w:pPr>
      <w:r w:rsidRPr="00352100">
        <w:t>Get our project to become prototype.</w:t>
      </w:r>
    </w:p>
    <w:p w14:paraId="0C283DF0" w14:textId="77777777" w:rsidR="00352100" w:rsidRPr="00352100" w:rsidRDefault="00352100" w:rsidP="00352100">
      <w:pPr>
        <w:rPr>
          <w:rStyle w:val="Strong"/>
        </w:rPr>
      </w:pPr>
      <w:r w:rsidRPr="00352100">
        <w:rPr>
          <w:rStyle w:val="Strong"/>
        </w:rPr>
        <w:t>Deliverables:</w:t>
      </w:r>
    </w:p>
    <w:p w14:paraId="7EDCE950" w14:textId="77777777" w:rsidR="00352100" w:rsidRPr="00352100" w:rsidRDefault="00352100" w:rsidP="00352100">
      <w:pPr>
        <w:pStyle w:val="ListParagraph"/>
        <w:numPr>
          <w:ilvl w:val="0"/>
          <w:numId w:val="30"/>
        </w:numPr>
      </w:pPr>
      <w:r w:rsidRPr="00352100">
        <w:t>Final version of Plan for iteration 3</w:t>
      </w:r>
    </w:p>
    <w:p w14:paraId="7BEFAD0D" w14:textId="77777777" w:rsidR="00352100" w:rsidRPr="00352100" w:rsidRDefault="00352100" w:rsidP="00352100">
      <w:pPr>
        <w:pStyle w:val="ListParagraph"/>
        <w:numPr>
          <w:ilvl w:val="0"/>
          <w:numId w:val="30"/>
        </w:numPr>
      </w:pPr>
      <w:r w:rsidRPr="00352100">
        <w:t>Updated versions of documents from previous phases.</w:t>
      </w:r>
    </w:p>
    <w:p w14:paraId="34CEC9D4" w14:textId="77777777" w:rsidR="00352100" w:rsidRPr="00352100" w:rsidRDefault="00352100" w:rsidP="00352100">
      <w:pPr>
        <w:pStyle w:val="ListParagraph"/>
        <w:numPr>
          <w:ilvl w:val="0"/>
          <w:numId w:val="30"/>
        </w:numPr>
      </w:pPr>
      <w:r w:rsidRPr="00352100">
        <w:t>Source code of the prototype</w:t>
      </w:r>
    </w:p>
    <w:p w14:paraId="7C219876" w14:textId="77777777" w:rsidR="00352100" w:rsidRPr="00352100" w:rsidRDefault="00352100" w:rsidP="00352100">
      <w:pPr>
        <w:pStyle w:val="ListParagraph"/>
        <w:numPr>
          <w:ilvl w:val="0"/>
          <w:numId w:val="30"/>
        </w:numPr>
      </w:pPr>
      <w:r w:rsidRPr="00352100">
        <w:t>The prototype itself as an executable with configuration</w:t>
      </w:r>
    </w:p>
    <w:p w14:paraId="2FE2EDE4" w14:textId="77777777" w:rsidR="00352100" w:rsidRPr="00352100" w:rsidRDefault="00352100" w:rsidP="00352100">
      <w:pPr>
        <w:pStyle w:val="ListParagraph"/>
        <w:numPr>
          <w:ilvl w:val="0"/>
          <w:numId w:val="30"/>
        </w:numPr>
      </w:pPr>
      <w:r w:rsidRPr="00352100">
        <w:t>Updated version of work division report</w:t>
      </w:r>
    </w:p>
    <w:p w14:paraId="2FCD0398" w14:textId="77777777" w:rsidR="00352100" w:rsidRPr="00FA2EA2" w:rsidRDefault="00352100" w:rsidP="00352100">
      <w:pPr>
        <w:spacing w:after="0"/>
        <w:rPr>
          <w:rFonts w:ascii="Times New Roman" w:eastAsia="Times New Roman" w:hAnsi="Times New Roman" w:cs="Times New Roman"/>
          <w:sz w:val="24"/>
          <w:szCs w:val="24"/>
        </w:rPr>
      </w:pPr>
    </w:p>
    <w:p w14:paraId="670FA7CC" w14:textId="1C3A41C1" w:rsidR="00352100" w:rsidRPr="00DC5346" w:rsidRDefault="00DC5346" w:rsidP="00DC5346">
      <w:pPr>
        <w:pStyle w:val="Heading2"/>
      </w:pPr>
      <w:bookmarkStart w:id="24" w:name="_Toc507616610"/>
      <w:r w:rsidRPr="00DC5346">
        <w:t>Phase 5: Iteration 3</w:t>
      </w:r>
      <w:bookmarkEnd w:id="24"/>
    </w:p>
    <w:p w14:paraId="5EA5252F" w14:textId="4AE75100" w:rsidR="00352100" w:rsidRPr="00352100" w:rsidRDefault="00352100" w:rsidP="00352100">
      <w:r w:rsidRPr="00352100">
        <w:t xml:space="preserve">Expected time frame: </w:t>
      </w:r>
      <w:r w:rsidR="00757AD4">
        <w:t>the e</w:t>
      </w:r>
      <w:r w:rsidRPr="00352100">
        <w:t>nd of week 7 from start of block 2 in this semester.</w:t>
      </w:r>
    </w:p>
    <w:p w14:paraId="3DF48FE5" w14:textId="0CE7937D" w:rsidR="00352100" w:rsidRPr="00FA2EA2" w:rsidRDefault="00352100" w:rsidP="00352100">
      <w:r w:rsidRPr="00352100">
        <w:t>Final polishing of GUI and adding Environment</w:t>
      </w:r>
      <w:r w:rsidR="00DE7357">
        <w:t>.</w:t>
      </w:r>
      <w:r w:rsidRPr="00352100">
        <w:t xml:space="preserve"> In this phase we will focus on finishing with a nice GUI and adding the 4th dimension of our simulation the environment. For example, how the weather that the people live in would affect the virus and vaccine. In the end we should finish with a solution that can be called a product.</w:t>
      </w:r>
    </w:p>
    <w:p w14:paraId="6A410CDF" w14:textId="77777777" w:rsidR="00352100" w:rsidRPr="00352100" w:rsidRDefault="00352100" w:rsidP="00352100">
      <w:pPr>
        <w:rPr>
          <w:rStyle w:val="Strong"/>
        </w:rPr>
      </w:pPr>
      <w:r w:rsidRPr="00352100">
        <w:rPr>
          <w:rStyle w:val="Strong"/>
        </w:rPr>
        <w:t>Activities:</w:t>
      </w:r>
    </w:p>
    <w:p w14:paraId="5C97B3A8" w14:textId="77777777" w:rsidR="00352100" w:rsidRPr="00352100" w:rsidRDefault="00352100" w:rsidP="00352100">
      <w:pPr>
        <w:pStyle w:val="ListParagraph"/>
        <w:numPr>
          <w:ilvl w:val="0"/>
          <w:numId w:val="31"/>
        </w:numPr>
      </w:pPr>
      <w:r w:rsidRPr="00352100">
        <w:t>Discuss and update with missing and incorrect stuff from previous iteration documents.</w:t>
      </w:r>
    </w:p>
    <w:p w14:paraId="42D41C68" w14:textId="77777777" w:rsidR="00352100" w:rsidRPr="00352100" w:rsidRDefault="00352100" w:rsidP="00352100">
      <w:pPr>
        <w:pStyle w:val="ListParagraph"/>
        <w:numPr>
          <w:ilvl w:val="0"/>
          <w:numId w:val="31"/>
        </w:numPr>
      </w:pPr>
      <w:r w:rsidRPr="00352100">
        <w:t>Discuss and update GUI</w:t>
      </w:r>
    </w:p>
    <w:p w14:paraId="5E529C98" w14:textId="77777777" w:rsidR="00352100" w:rsidRPr="00352100" w:rsidRDefault="00352100" w:rsidP="00352100">
      <w:pPr>
        <w:pStyle w:val="ListParagraph"/>
        <w:numPr>
          <w:ilvl w:val="0"/>
          <w:numId w:val="31"/>
        </w:numPr>
      </w:pPr>
      <w:r w:rsidRPr="00352100">
        <w:t>Implement 4th dimension of simulation - environment.</w:t>
      </w:r>
    </w:p>
    <w:p w14:paraId="224E52C1" w14:textId="77777777" w:rsidR="00352100" w:rsidRPr="00352100" w:rsidRDefault="00352100" w:rsidP="00352100">
      <w:pPr>
        <w:pStyle w:val="ListParagraph"/>
        <w:numPr>
          <w:ilvl w:val="0"/>
          <w:numId w:val="31"/>
        </w:numPr>
      </w:pPr>
      <w:r w:rsidRPr="00352100">
        <w:t>Test &amp; Debug</w:t>
      </w:r>
    </w:p>
    <w:p w14:paraId="31C9804B" w14:textId="4796AC18" w:rsidR="00352100" w:rsidRPr="00352100" w:rsidRDefault="00352100" w:rsidP="00352100">
      <w:pPr>
        <w:pStyle w:val="ListParagraph"/>
        <w:numPr>
          <w:ilvl w:val="0"/>
          <w:numId w:val="31"/>
        </w:numPr>
      </w:pPr>
      <w:r w:rsidRPr="00352100">
        <w:t>Get our project to become</w:t>
      </w:r>
      <w:r w:rsidR="00DE7357">
        <w:t xml:space="preserve"> a</w:t>
      </w:r>
      <w:r w:rsidRPr="00352100">
        <w:t xml:space="preserve"> product.</w:t>
      </w:r>
    </w:p>
    <w:p w14:paraId="5FED444D" w14:textId="1E60A4BE" w:rsidR="00352100" w:rsidRPr="00352100" w:rsidRDefault="00352100" w:rsidP="00352100">
      <w:pPr>
        <w:pStyle w:val="ListParagraph"/>
        <w:numPr>
          <w:ilvl w:val="0"/>
          <w:numId w:val="31"/>
        </w:numPr>
      </w:pPr>
      <w:r w:rsidRPr="00352100">
        <w:lastRenderedPageBreak/>
        <w:t>Create, discuss and update</w:t>
      </w:r>
      <w:r w:rsidR="00DE7357">
        <w:t xml:space="preserve"> the</w:t>
      </w:r>
      <w:r w:rsidRPr="00352100">
        <w:t xml:space="preserve"> process report</w:t>
      </w:r>
    </w:p>
    <w:p w14:paraId="2C6230FD" w14:textId="77777777" w:rsidR="00352100" w:rsidRPr="00352100" w:rsidRDefault="00352100" w:rsidP="00352100">
      <w:pPr>
        <w:rPr>
          <w:rStyle w:val="Strong"/>
        </w:rPr>
      </w:pPr>
      <w:r w:rsidRPr="00352100">
        <w:rPr>
          <w:rStyle w:val="Strong"/>
        </w:rPr>
        <w:t>Deliverables:</w:t>
      </w:r>
    </w:p>
    <w:p w14:paraId="4DFE2CC8" w14:textId="77777777" w:rsidR="00352100" w:rsidRPr="00352100" w:rsidRDefault="00352100" w:rsidP="00352100">
      <w:pPr>
        <w:pStyle w:val="ListParagraph"/>
        <w:numPr>
          <w:ilvl w:val="0"/>
          <w:numId w:val="32"/>
        </w:numPr>
      </w:pPr>
      <w:r w:rsidRPr="00352100">
        <w:t>Source code of the product</w:t>
      </w:r>
    </w:p>
    <w:p w14:paraId="2B08CA73" w14:textId="77777777" w:rsidR="00352100" w:rsidRPr="00352100" w:rsidRDefault="00352100" w:rsidP="00352100">
      <w:pPr>
        <w:pStyle w:val="ListParagraph"/>
        <w:numPr>
          <w:ilvl w:val="0"/>
          <w:numId w:val="32"/>
        </w:numPr>
      </w:pPr>
      <w:r w:rsidRPr="00352100">
        <w:t>The product itself as an executable with configuration</w:t>
      </w:r>
    </w:p>
    <w:p w14:paraId="0B4B76CC" w14:textId="4541263C" w:rsidR="00352100" w:rsidRPr="00352100" w:rsidRDefault="00352100" w:rsidP="00352100">
      <w:pPr>
        <w:pStyle w:val="ListParagraph"/>
        <w:numPr>
          <w:ilvl w:val="0"/>
          <w:numId w:val="32"/>
        </w:numPr>
      </w:pPr>
      <w:r w:rsidRPr="00352100">
        <w:t>Final version of</w:t>
      </w:r>
      <w:r w:rsidR="00DE7357">
        <w:t xml:space="preserve"> the</w:t>
      </w:r>
      <w:r w:rsidRPr="00352100">
        <w:t xml:space="preserve"> process report</w:t>
      </w:r>
    </w:p>
    <w:p w14:paraId="69191B7E" w14:textId="77777777" w:rsidR="00352100" w:rsidRPr="00352100" w:rsidRDefault="00352100" w:rsidP="00352100">
      <w:pPr>
        <w:pStyle w:val="ListParagraph"/>
        <w:numPr>
          <w:ilvl w:val="0"/>
          <w:numId w:val="32"/>
        </w:numPr>
      </w:pPr>
      <w:r w:rsidRPr="00352100">
        <w:t>Final version of work division report</w:t>
      </w:r>
    </w:p>
    <w:p w14:paraId="03409123" w14:textId="77777777" w:rsidR="00352100" w:rsidRPr="00352100" w:rsidRDefault="00352100" w:rsidP="00352100">
      <w:pPr>
        <w:pStyle w:val="ListParagraph"/>
        <w:numPr>
          <w:ilvl w:val="0"/>
          <w:numId w:val="32"/>
        </w:numPr>
      </w:pPr>
      <w:r w:rsidRPr="00352100">
        <w:t>Updated versions of documents from previous phases.</w:t>
      </w:r>
    </w:p>
    <w:p w14:paraId="5F0C8F74" w14:textId="77777777" w:rsidR="00352100" w:rsidRPr="00FA2EA2" w:rsidRDefault="00352100" w:rsidP="00352100">
      <w:pPr>
        <w:spacing w:after="0"/>
        <w:rPr>
          <w:rFonts w:ascii="Times New Roman" w:eastAsia="Times New Roman" w:hAnsi="Times New Roman" w:cs="Times New Roman"/>
          <w:sz w:val="24"/>
          <w:szCs w:val="24"/>
        </w:rPr>
      </w:pPr>
    </w:p>
    <w:p w14:paraId="7FE847A1" w14:textId="04305CD3" w:rsidR="00352100" w:rsidRPr="00DC5346" w:rsidRDefault="00DC5346" w:rsidP="00DC5346">
      <w:pPr>
        <w:pStyle w:val="Heading2"/>
      </w:pPr>
      <w:bookmarkStart w:id="25" w:name="_Toc507616611"/>
      <w:r w:rsidRPr="00DC5346">
        <w:t>Phase 6: End Phase</w:t>
      </w:r>
      <w:bookmarkEnd w:id="25"/>
    </w:p>
    <w:p w14:paraId="0D10F150" w14:textId="77777777" w:rsidR="00352100" w:rsidRPr="00352100" w:rsidRDefault="00352100" w:rsidP="00352100">
      <w:r w:rsidRPr="00352100">
        <w:t>Expected time frame: End of week 8 or 9 from start of block 2 in this semester.</w:t>
      </w:r>
    </w:p>
    <w:p w14:paraId="32D50D64" w14:textId="108D0EA2" w:rsidR="00352100" w:rsidRPr="00FA2EA2" w:rsidRDefault="00352100" w:rsidP="00352100">
      <w:r w:rsidRPr="00352100">
        <w:t>In this phase we need to present our project.</w:t>
      </w:r>
    </w:p>
    <w:p w14:paraId="326F710C" w14:textId="77777777" w:rsidR="00352100" w:rsidRPr="00352100" w:rsidRDefault="00352100" w:rsidP="00352100">
      <w:pPr>
        <w:rPr>
          <w:rStyle w:val="Strong"/>
        </w:rPr>
      </w:pPr>
      <w:r w:rsidRPr="00352100">
        <w:rPr>
          <w:rStyle w:val="Strong"/>
        </w:rPr>
        <w:t>Activities:</w:t>
      </w:r>
    </w:p>
    <w:p w14:paraId="49A16C97" w14:textId="2CFE5C56" w:rsidR="00352100" w:rsidRPr="00352100" w:rsidRDefault="00352100" w:rsidP="00352100">
      <w:pPr>
        <w:pStyle w:val="ListParagraph"/>
        <w:numPr>
          <w:ilvl w:val="0"/>
          <w:numId w:val="33"/>
        </w:numPr>
      </w:pPr>
      <w:r w:rsidRPr="00352100">
        <w:t xml:space="preserve">Create and discuss presentation </w:t>
      </w:r>
      <w:r w:rsidR="00DE7357">
        <w:t>of</w:t>
      </w:r>
      <w:r w:rsidRPr="00352100">
        <w:t xml:space="preserve"> our product</w:t>
      </w:r>
    </w:p>
    <w:p w14:paraId="50CFAE01" w14:textId="77777777" w:rsidR="00352100" w:rsidRPr="00352100" w:rsidRDefault="00352100" w:rsidP="00352100">
      <w:pPr>
        <w:rPr>
          <w:rStyle w:val="Strong"/>
        </w:rPr>
      </w:pPr>
      <w:r w:rsidRPr="00352100">
        <w:rPr>
          <w:rStyle w:val="Strong"/>
        </w:rPr>
        <w:t>Deliverables:</w:t>
      </w:r>
    </w:p>
    <w:p w14:paraId="4A532B56" w14:textId="77777777" w:rsidR="00352100" w:rsidRPr="00352100" w:rsidRDefault="00352100" w:rsidP="00352100">
      <w:pPr>
        <w:pStyle w:val="ListParagraph"/>
        <w:numPr>
          <w:ilvl w:val="0"/>
          <w:numId w:val="33"/>
        </w:numPr>
      </w:pPr>
      <w:r w:rsidRPr="00352100">
        <w:t>Presentation</w:t>
      </w:r>
    </w:p>
    <w:sectPr w:rsidR="00352100" w:rsidRPr="00352100">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22AB" w14:textId="77777777" w:rsidR="004F57CB" w:rsidRDefault="004F57CB">
      <w:r>
        <w:separator/>
      </w:r>
    </w:p>
    <w:p w14:paraId="322CAC66" w14:textId="77777777" w:rsidR="004F57CB" w:rsidRDefault="004F57CB"/>
  </w:endnote>
  <w:endnote w:type="continuationSeparator" w:id="0">
    <w:p w14:paraId="54D330C0" w14:textId="77777777" w:rsidR="004F57CB" w:rsidRDefault="004F57CB">
      <w:r>
        <w:continuationSeparator/>
      </w:r>
    </w:p>
    <w:p w14:paraId="4502246B" w14:textId="77777777" w:rsidR="004F57CB" w:rsidRDefault="004F5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25077" w14:paraId="54634FA7" w14:textId="77777777">
      <w:sdt>
        <w:sdtPr>
          <w:alias w:val="Date"/>
          <w:tag w:val=""/>
          <w:id w:val="-600561709"/>
          <w:dataBinding w:prefixMappings="xmlns:ns0='http://schemas.microsoft.com/office/2006/coverPageProps' " w:xpath="/ns0:CoverPageProperties[1]/ns0:PublishDate[1]" w:storeItemID="{55AF091B-3C7A-41E3-B477-F2FDAA23CFDA}"/>
          <w:date w:fullDate="2018-02-28T00:00:00Z">
            <w:dateFormat w:val="M/d/yyyy"/>
            <w:lid w:val="en-US"/>
            <w:storeMappedDataAs w:val="dateTime"/>
            <w:calendar w:val="gregorian"/>
          </w:date>
        </w:sdtPr>
        <w:sdtEndPr/>
        <w:sdtContent>
          <w:tc>
            <w:tcPr>
              <w:tcW w:w="750" w:type="pct"/>
            </w:tcPr>
            <w:p w14:paraId="61505A98" w14:textId="1EFB0871" w:rsidR="00925077" w:rsidRDefault="00206B2F">
              <w:pPr>
                <w:pStyle w:val="Footer"/>
              </w:pPr>
              <w:r>
                <w:t>2/28/2018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62B057DA" w14:textId="6962E7A3" w:rsidR="00925077" w:rsidRDefault="00925077">
              <w:pPr>
                <w:pStyle w:val="Footer"/>
                <w:jc w:val="center"/>
              </w:pPr>
              <w:r>
                <w:t>Project plan</w:t>
              </w:r>
            </w:p>
          </w:tc>
        </w:sdtContent>
      </w:sdt>
      <w:tc>
        <w:tcPr>
          <w:tcW w:w="750" w:type="pct"/>
        </w:tcPr>
        <w:p w14:paraId="22272FD9" w14:textId="1969484D" w:rsidR="00925077" w:rsidRDefault="00925077">
          <w:pPr>
            <w:pStyle w:val="Footer"/>
            <w:jc w:val="right"/>
          </w:pPr>
          <w:r>
            <w:fldChar w:fldCharType="begin"/>
          </w:r>
          <w:r>
            <w:instrText xml:space="preserve"> PAGE  \* Arabic </w:instrText>
          </w:r>
          <w:r>
            <w:fldChar w:fldCharType="separate"/>
          </w:r>
          <w:r w:rsidR="00952850">
            <w:rPr>
              <w:noProof/>
            </w:rPr>
            <w:t>5</w:t>
          </w:r>
          <w:r>
            <w:fldChar w:fldCharType="end"/>
          </w:r>
        </w:p>
      </w:tc>
    </w:tr>
  </w:tbl>
  <w:p w14:paraId="00F39FE0" w14:textId="77777777" w:rsidR="00925077" w:rsidRDefault="00925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D0C31" w14:textId="77777777" w:rsidR="004F57CB" w:rsidRDefault="004F57CB">
      <w:r>
        <w:separator/>
      </w:r>
    </w:p>
    <w:p w14:paraId="55B994FB" w14:textId="77777777" w:rsidR="004F57CB" w:rsidRDefault="004F57CB"/>
  </w:footnote>
  <w:footnote w:type="continuationSeparator" w:id="0">
    <w:p w14:paraId="3A675FED" w14:textId="77777777" w:rsidR="004F57CB" w:rsidRDefault="004F57CB">
      <w:r>
        <w:continuationSeparator/>
      </w:r>
    </w:p>
    <w:p w14:paraId="2AD7D3AD" w14:textId="77777777" w:rsidR="004F57CB" w:rsidRDefault="004F57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37FFD"/>
    <w:multiLevelType w:val="multilevel"/>
    <w:tmpl w:val="BAA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1D68"/>
    <w:multiLevelType w:val="multilevel"/>
    <w:tmpl w:val="A35E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18F6"/>
    <w:multiLevelType w:val="multilevel"/>
    <w:tmpl w:val="8B3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E7EEB"/>
    <w:multiLevelType w:val="hybridMultilevel"/>
    <w:tmpl w:val="60923D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A702A2C"/>
    <w:multiLevelType w:val="hybridMultilevel"/>
    <w:tmpl w:val="35C070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0FEA48A5"/>
    <w:multiLevelType w:val="multilevel"/>
    <w:tmpl w:val="6E4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E35DC"/>
    <w:multiLevelType w:val="hybridMultilevel"/>
    <w:tmpl w:val="E9949A6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52C64EC"/>
    <w:multiLevelType w:val="multilevel"/>
    <w:tmpl w:val="EFF6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41611"/>
    <w:multiLevelType w:val="hybridMultilevel"/>
    <w:tmpl w:val="9464452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1E734824"/>
    <w:multiLevelType w:val="multilevel"/>
    <w:tmpl w:val="882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45E21"/>
    <w:multiLevelType w:val="hybridMultilevel"/>
    <w:tmpl w:val="ABE021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21CA0114"/>
    <w:multiLevelType w:val="hybridMultilevel"/>
    <w:tmpl w:val="98D6C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64231"/>
    <w:multiLevelType w:val="hybridMultilevel"/>
    <w:tmpl w:val="168A066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27FD4123"/>
    <w:multiLevelType w:val="hybridMultilevel"/>
    <w:tmpl w:val="26804FB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2BF33AA1"/>
    <w:multiLevelType w:val="hybridMultilevel"/>
    <w:tmpl w:val="09BA7A9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2D263A16"/>
    <w:multiLevelType w:val="multilevel"/>
    <w:tmpl w:val="3A84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F57F2"/>
    <w:multiLevelType w:val="multilevel"/>
    <w:tmpl w:val="5C8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71A9A"/>
    <w:multiLevelType w:val="hybridMultilevel"/>
    <w:tmpl w:val="700E5FD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1" w15:restartNumberingAfterBreak="0">
    <w:nsid w:val="2FD66E3A"/>
    <w:multiLevelType w:val="multilevel"/>
    <w:tmpl w:val="FD6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F4611"/>
    <w:multiLevelType w:val="multilevel"/>
    <w:tmpl w:val="7980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D383C"/>
    <w:multiLevelType w:val="hybridMultilevel"/>
    <w:tmpl w:val="2140E2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551694B"/>
    <w:multiLevelType w:val="multilevel"/>
    <w:tmpl w:val="589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C2F54"/>
    <w:multiLevelType w:val="multilevel"/>
    <w:tmpl w:val="ABA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E06D7"/>
    <w:multiLevelType w:val="hybridMultilevel"/>
    <w:tmpl w:val="5256356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53110502"/>
    <w:multiLevelType w:val="multilevel"/>
    <w:tmpl w:val="9DC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56BD6"/>
    <w:multiLevelType w:val="hybridMultilevel"/>
    <w:tmpl w:val="6CF446E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608A5779"/>
    <w:multiLevelType w:val="hybridMultilevel"/>
    <w:tmpl w:val="0C74401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618A30AC"/>
    <w:multiLevelType w:val="multilevel"/>
    <w:tmpl w:val="036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52DA5"/>
    <w:multiLevelType w:val="multilevel"/>
    <w:tmpl w:val="7B2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F1113"/>
    <w:multiLevelType w:val="hybridMultilevel"/>
    <w:tmpl w:val="78220C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7E2A6FF0"/>
    <w:multiLevelType w:val="multilevel"/>
    <w:tmpl w:val="2424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1"/>
  </w:num>
  <w:num w:numId="4">
    <w:abstractNumId w:val="20"/>
  </w:num>
  <w:num w:numId="5">
    <w:abstractNumId w:val="4"/>
  </w:num>
  <w:num w:numId="6">
    <w:abstractNumId w:val="10"/>
  </w:num>
  <w:num w:numId="7">
    <w:abstractNumId w:val="25"/>
  </w:num>
  <w:num w:numId="8">
    <w:abstractNumId w:val="2"/>
  </w:num>
  <w:num w:numId="9">
    <w:abstractNumId w:val="3"/>
  </w:num>
  <w:num w:numId="10">
    <w:abstractNumId w:val="22"/>
  </w:num>
  <w:num w:numId="11">
    <w:abstractNumId w:val="30"/>
  </w:num>
  <w:num w:numId="12">
    <w:abstractNumId w:val="8"/>
  </w:num>
  <w:num w:numId="13">
    <w:abstractNumId w:val="1"/>
  </w:num>
  <w:num w:numId="14">
    <w:abstractNumId w:val="24"/>
  </w:num>
  <w:num w:numId="15">
    <w:abstractNumId w:val="27"/>
  </w:num>
  <w:num w:numId="16">
    <w:abstractNumId w:val="31"/>
  </w:num>
  <w:num w:numId="17">
    <w:abstractNumId w:val="19"/>
  </w:num>
  <w:num w:numId="18">
    <w:abstractNumId w:val="6"/>
  </w:num>
  <w:num w:numId="19">
    <w:abstractNumId w:val="18"/>
  </w:num>
  <w:num w:numId="20">
    <w:abstractNumId w:val="33"/>
  </w:num>
  <w:num w:numId="21">
    <w:abstractNumId w:val="21"/>
  </w:num>
  <w:num w:numId="22">
    <w:abstractNumId w:val="23"/>
  </w:num>
  <w:num w:numId="23">
    <w:abstractNumId w:val="29"/>
  </w:num>
  <w:num w:numId="24">
    <w:abstractNumId w:val="26"/>
  </w:num>
  <w:num w:numId="25">
    <w:abstractNumId w:val="7"/>
  </w:num>
  <w:num w:numId="26">
    <w:abstractNumId w:val="9"/>
  </w:num>
  <w:num w:numId="27">
    <w:abstractNumId w:val="15"/>
  </w:num>
  <w:num w:numId="28">
    <w:abstractNumId w:val="28"/>
  </w:num>
  <w:num w:numId="29">
    <w:abstractNumId w:val="16"/>
  </w:num>
  <w:num w:numId="30">
    <w:abstractNumId w:val="32"/>
  </w:num>
  <w:num w:numId="31">
    <w:abstractNumId w:val="17"/>
  </w:num>
  <w:num w:numId="32">
    <w:abstractNumId w:val="5"/>
  </w:num>
  <w:num w:numId="33">
    <w:abstractNumId w:val="12"/>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zMrcwNDI2MDIxMTBU0lEKTi0uzszPAykwqgUA3D3EkCwAAAA="/>
  </w:docVars>
  <w:rsids>
    <w:rsidRoot w:val="000A2705"/>
    <w:rsid w:val="000501FA"/>
    <w:rsid w:val="00066FD1"/>
    <w:rsid w:val="00083754"/>
    <w:rsid w:val="000A2705"/>
    <w:rsid w:val="000E3215"/>
    <w:rsid w:val="0013439B"/>
    <w:rsid w:val="001504D4"/>
    <w:rsid w:val="001A6041"/>
    <w:rsid w:val="00206B2F"/>
    <w:rsid w:val="002D75CE"/>
    <w:rsid w:val="00352100"/>
    <w:rsid w:val="0036393C"/>
    <w:rsid w:val="003974F6"/>
    <w:rsid w:val="003F09E3"/>
    <w:rsid w:val="004506B5"/>
    <w:rsid w:val="004537A4"/>
    <w:rsid w:val="004F57CB"/>
    <w:rsid w:val="00562BA2"/>
    <w:rsid w:val="005642E1"/>
    <w:rsid w:val="00576DAB"/>
    <w:rsid w:val="005F5956"/>
    <w:rsid w:val="006815FD"/>
    <w:rsid w:val="006A7C24"/>
    <w:rsid w:val="00746411"/>
    <w:rsid w:val="007573EB"/>
    <w:rsid w:val="00757AD4"/>
    <w:rsid w:val="00770DBB"/>
    <w:rsid w:val="0078243A"/>
    <w:rsid w:val="007C5FC5"/>
    <w:rsid w:val="00806205"/>
    <w:rsid w:val="00925077"/>
    <w:rsid w:val="009317D1"/>
    <w:rsid w:val="0093220B"/>
    <w:rsid w:val="00933B85"/>
    <w:rsid w:val="00952850"/>
    <w:rsid w:val="009A13F1"/>
    <w:rsid w:val="009C42F3"/>
    <w:rsid w:val="00A11065"/>
    <w:rsid w:val="00A25273"/>
    <w:rsid w:val="00A77948"/>
    <w:rsid w:val="00AC4ED1"/>
    <w:rsid w:val="00AF218D"/>
    <w:rsid w:val="00B026D1"/>
    <w:rsid w:val="00B53852"/>
    <w:rsid w:val="00BB1425"/>
    <w:rsid w:val="00C03883"/>
    <w:rsid w:val="00CD6939"/>
    <w:rsid w:val="00D15F70"/>
    <w:rsid w:val="00D606B3"/>
    <w:rsid w:val="00DC5346"/>
    <w:rsid w:val="00DD390D"/>
    <w:rsid w:val="00DE7357"/>
    <w:rsid w:val="00E24BA5"/>
    <w:rsid w:val="00E35914"/>
    <w:rsid w:val="00E761FE"/>
    <w:rsid w:val="00E8236B"/>
    <w:rsid w:val="00EC63DB"/>
    <w:rsid w:val="00F313F6"/>
    <w:rsid w:val="00F636D6"/>
    <w:rsid w:val="00F9095A"/>
    <w:rsid w:val="00FB5EBD"/>
    <w:rsid w:val="00FE3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5C95F5"/>
  <w15:chartTrackingRefBased/>
  <w15:docId w15:val="{21BAEDED-8C11-4EA9-96CB-5D6A825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rsid w:val="009C42F3"/>
    <w:pPr>
      <w:keepNext/>
      <w:keepLines/>
      <w:spacing w:after="40"/>
      <w:outlineLvl w:val="0"/>
    </w:pPr>
    <w:rPr>
      <w:rFonts w:asciiTheme="majorHAnsi" w:eastAsiaTheme="majorEastAsia" w:hAnsiTheme="majorHAnsi" w:cstheme="majorBidi"/>
      <w:caps/>
      <w:color w:val="94B6D2" w:themeColor="accent1"/>
      <w:sz w:val="40"/>
      <w:szCs w:val="28"/>
    </w:rPr>
  </w:style>
  <w:style w:type="paragraph" w:styleId="Heading2">
    <w:name w:val="heading 2"/>
    <w:basedOn w:val="Normal"/>
    <w:next w:val="Normal"/>
    <w:link w:val="Heading2Char"/>
    <w:uiPriority w:val="1"/>
    <w:qFormat/>
    <w:rsid w:val="009C42F3"/>
    <w:pPr>
      <w:keepNext/>
      <w:keepLines/>
      <w:spacing w:before="120"/>
      <w:outlineLvl w:val="1"/>
    </w:pPr>
    <w:rPr>
      <w:rFonts w:asciiTheme="majorHAnsi" w:eastAsiaTheme="majorEastAsia" w:hAnsiTheme="majorHAnsi" w:cstheme="majorBidi"/>
      <w:caps/>
      <w:color w:val="DD8047" w:themeColor="accent2"/>
      <w:sz w:val="28"/>
      <w:szCs w:val="24"/>
    </w:rPr>
  </w:style>
  <w:style w:type="paragraph" w:styleId="Heading3">
    <w:name w:val="heading 3"/>
    <w:basedOn w:val="Normal"/>
    <w:next w:val="Normal"/>
    <w:link w:val="Heading3Char"/>
    <w:uiPriority w:val="1"/>
    <w:qFormat/>
    <w:rsid w:val="009C42F3"/>
    <w:pPr>
      <w:keepNext/>
      <w:keepLines/>
      <w:spacing w:before="120"/>
      <w:outlineLvl w:val="2"/>
    </w:pPr>
    <w:rPr>
      <w:rFonts w:asciiTheme="majorHAnsi" w:eastAsiaTheme="majorEastAsia" w:hAnsiTheme="majorHAnsi" w:cstheme="majorBidi"/>
      <w:caps/>
      <w:color w:val="80865A" w:themeColor="accent3" w:themeShade="BF"/>
      <w:sz w:val="24"/>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42F3"/>
    <w:rPr>
      <w:rFonts w:asciiTheme="majorHAnsi" w:eastAsiaTheme="majorEastAsia" w:hAnsiTheme="majorHAnsi" w:cstheme="majorBidi"/>
      <w:caps/>
      <w:color w:val="94B6D2" w:themeColor="accent1"/>
      <w:sz w:val="40"/>
      <w:szCs w:val="28"/>
    </w:rPr>
  </w:style>
  <w:style w:type="character" w:customStyle="1" w:styleId="Heading2Char">
    <w:name w:val="Heading 2 Char"/>
    <w:basedOn w:val="DefaultParagraphFont"/>
    <w:link w:val="Heading2"/>
    <w:uiPriority w:val="1"/>
    <w:rsid w:val="009C42F3"/>
    <w:rPr>
      <w:rFonts w:asciiTheme="majorHAnsi" w:eastAsiaTheme="majorEastAsia" w:hAnsiTheme="majorHAnsi" w:cstheme="majorBidi"/>
      <w:caps/>
      <w:color w:val="DD8047" w:themeColor="accent2"/>
      <w:sz w:val="28"/>
      <w:szCs w:val="24"/>
    </w:rPr>
  </w:style>
  <w:style w:type="character" w:customStyle="1" w:styleId="Heading3Char">
    <w:name w:val="Heading 3 Char"/>
    <w:basedOn w:val="DefaultParagraphFont"/>
    <w:link w:val="Heading3"/>
    <w:uiPriority w:val="1"/>
    <w:rsid w:val="009C42F3"/>
    <w:rPr>
      <w:rFonts w:asciiTheme="majorHAnsi" w:eastAsiaTheme="majorEastAsia" w:hAnsiTheme="majorHAnsi" w:cstheme="majorBidi"/>
      <w:caps/>
      <w:color w:val="80865A" w:themeColor="accent3"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083754"/>
    <w:pPr>
      <w:ind w:left="720"/>
      <w:contextualSpacing/>
    </w:pPr>
  </w:style>
  <w:style w:type="paragraph" w:styleId="TOC1">
    <w:name w:val="toc 1"/>
    <w:basedOn w:val="Normal"/>
    <w:next w:val="Normal"/>
    <w:autoRedefine/>
    <w:uiPriority w:val="39"/>
    <w:unhideWhenUsed/>
    <w:rsid w:val="00352100"/>
    <w:pPr>
      <w:spacing w:after="100"/>
      <w:ind w:left="0"/>
    </w:pPr>
  </w:style>
  <w:style w:type="paragraph" w:styleId="TOC2">
    <w:name w:val="toc 2"/>
    <w:basedOn w:val="Normal"/>
    <w:next w:val="Normal"/>
    <w:autoRedefine/>
    <w:uiPriority w:val="39"/>
    <w:unhideWhenUsed/>
    <w:rsid w:val="00352100"/>
    <w:pPr>
      <w:spacing w:after="100"/>
      <w:ind w:left="220"/>
    </w:pPr>
  </w:style>
  <w:style w:type="character" w:styleId="Hyperlink">
    <w:name w:val="Hyperlink"/>
    <w:basedOn w:val="DefaultParagraphFont"/>
    <w:uiPriority w:val="99"/>
    <w:unhideWhenUsed/>
    <w:rsid w:val="00352100"/>
    <w:rPr>
      <w:color w:val="F7B615" w:themeColor="hyperlink"/>
      <w:u w:val="single"/>
    </w:rPr>
  </w:style>
  <w:style w:type="paragraph" w:styleId="TOC3">
    <w:name w:val="toc 3"/>
    <w:basedOn w:val="Normal"/>
    <w:next w:val="Normal"/>
    <w:autoRedefine/>
    <w:uiPriority w:val="39"/>
    <w:unhideWhenUsed/>
    <w:rsid w:val="009C42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720">
      <w:bodyDiv w:val="1"/>
      <w:marLeft w:val="0"/>
      <w:marRight w:val="0"/>
      <w:marTop w:val="0"/>
      <w:marBottom w:val="0"/>
      <w:divBdr>
        <w:top w:val="none" w:sz="0" w:space="0" w:color="auto"/>
        <w:left w:val="none" w:sz="0" w:space="0" w:color="auto"/>
        <w:bottom w:val="none" w:sz="0" w:space="0" w:color="auto"/>
        <w:right w:val="none" w:sz="0" w:space="0" w:color="auto"/>
      </w:divBdr>
    </w:div>
    <w:div w:id="304626055">
      <w:bodyDiv w:val="1"/>
      <w:marLeft w:val="0"/>
      <w:marRight w:val="0"/>
      <w:marTop w:val="0"/>
      <w:marBottom w:val="0"/>
      <w:divBdr>
        <w:top w:val="none" w:sz="0" w:space="0" w:color="auto"/>
        <w:left w:val="none" w:sz="0" w:space="0" w:color="auto"/>
        <w:bottom w:val="none" w:sz="0" w:space="0" w:color="auto"/>
        <w:right w:val="none" w:sz="0" w:space="0" w:color="auto"/>
      </w:divBdr>
    </w:div>
    <w:div w:id="350685436">
      <w:bodyDiv w:val="1"/>
      <w:marLeft w:val="0"/>
      <w:marRight w:val="0"/>
      <w:marTop w:val="0"/>
      <w:marBottom w:val="0"/>
      <w:divBdr>
        <w:top w:val="none" w:sz="0" w:space="0" w:color="auto"/>
        <w:left w:val="none" w:sz="0" w:space="0" w:color="auto"/>
        <w:bottom w:val="none" w:sz="0" w:space="0" w:color="auto"/>
        <w:right w:val="none" w:sz="0" w:space="0" w:color="auto"/>
      </w:divBdr>
    </w:div>
    <w:div w:id="407002336">
      <w:bodyDiv w:val="1"/>
      <w:marLeft w:val="0"/>
      <w:marRight w:val="0"/>
      <w:marTop w:val="0"/>
      <w:marBottom w:val="0"/>
      <w:divBdr>
        <w:top w:val="none" w:sz="0" w:space="0" w:color="auto"/>
        <w:left w:val="none" w:sz="0" w:space="0" w:color="auto"/>
        <w:bottom w:val="none" w:sz="0" w:space="0" w:color="auto"/>
        <w:right w:val="none" w:sz="0" w:space="0" w:color="auto"/>
      </w:divBdr>
    </w:div>
    <w:div w:id="817724114">
      <w:bodyDiv w:val="1"/>
      <w:marLeft w:val="0"/>
      <w:marRight w:val="0"/>
      <w:marTop w:val="0"/>
      <w:marBottom w:val="0"/>
      <w:divBdr>
        <w:top w:val="none" w:sz="0" w:space="0" w:color="auto"/>
        <w:left w:val="none" w:sz="0" w:space="0" w:color="auto"/>
        <w:bottom w:val="none" w:sz="0" w:space="0" w:color="auto"/>
        <w:right w:val="none" w:sz="0" w:space="0" w:color="auto"/>
      </w:divBdr>
    </w:div>
    <w:div w:id="826939883">
      <w:bodyDiv w:val="1"/>
      <w:marLeft w:val="0"/>
      <w:marRight w:val="0"/>
      <w:marTop w:val="0"/>
      <w:marBottom w:val="0"/>
      <w:divBdr>
        <w:top w:val="none" w:sz="0" w:space="0" w:color="auto"/>
        <w:left w:val="none" w:sz="0" w:space="0" w:color="auto"/>
        <w:bottom w:val="none" w:sz="0" w:space="0" w:color="auto"/>
        <w:right w:val="none" w:sz="0" w:space="0" w:color="auto"/>
      </w:divBdr>
    </w:div>
    <w:div w:id="1443770574">
      <w:bodyDiv w:val="1"/>
      <w:marLeft w:val="0"/>
      <w:marRight w:val="0"/>
      <w:marTop w:val="0"/>
      <w:marBottom w:val="0"/>
      <w:divBdr>
        <w:top w:val="none" w:sz="0" w:space="0" w:color="auto"/>
        <w:left w:val="none" w:sz="0" w:space="0" w:color="auto"/>
        <w:bottom w:val="none" w:sz="0" w:space="0" w:color="auto"/>
        <w:right w:val="none" w:sz="0" w:space="0" w:color="auto"/>
      </w:divBdr>
    </w:div>
    <w:div w:id="17639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82007165CE4E1194A251FCE9DA3435"/>
        <w:category>
          <w:name w:val="General"/>
          <w:gallery w:val="placeholder"/>
        </w:category>
        <w:types>
          <w:type w:val="bbPlcHdr"/>
        </w:types>
        <w:behaviors>
          <w:behavior w:val="content"/>
        </w:behaviors>
        <w:guid w:val="{77BE5EFA-4DD3-45B0-92CA-59BB2C14509C}"/>
      </w:docPartPr>
      <w:docPartBody>
        <w:p w:rsidR="00221F51" w:rsidRDefault="00B86249">
          <w:pPr>
            <w:pStyle w:val="8282007165CE4E1194A251FCE9DA3435"/>
          </w:pPr>
          <w:r>
            <w:t>[company name]</w:t>
          </w:r>
        </w:p>
      </w:docPartBody>
    </w:docPart>
    <w:docPart>
      <w:docPartPr>
        <w:name w:val="43ADC5629A204BFF851CFD652A7DB0E7"/>
        <w:category>
          <w:name w:val="General"/>
          <w:gallery w:val="placeholder"/>
        </w:category>
        <w:types>
          <w:type w:val="bbPlcHdr"/>
        </w:types>
        <w:behaviors>
          <w:behavior w:val="content"/>
        </w:behaviors>
        <w:guid w:val="{48C05AC6-DB21-404F-AF85-00F9CD630544}"/>
      </w:docPartPr>
      <w:docPartBody>
        <w:p w:rsidR="00221F51" w:rsidRDefault="00B86249">
          <w:pPr>
            <w:pStyle w:val="43ADC5629A204BFF851CFD652A7DB0E7"/>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49"/>
    <w:rsid w:val="00093269"/>
    <w:rsid w:val="00144DB8"/>
    <w:rsid w:val="0015211D"/>
    <w:rsid w:val="00221F51"/>
    <w:rsid w:val="00853DEA"/>
    <w:rsid w:val="0085758E"/>
    <w:rsid w:val="008E3734"/>
    <w:rsid w:val="00A07A81"/>
    <w:rsid w:val="00A37C4A"/>
    <w:rsid w:val="00A60E3D"/>
    <w:rsid w:val="00A9780D"/>
    <w:rsid w:val="00B86249"/>
    <w:rsid w:val="00C40A8F"/>
    <w:rsid w:val="00D32680"/>
    <w:rsid w:val="00D87B2A"/>
    <w:rsid w:val="00E60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B2A04418A49958F28114823768C5F">
    <w:name w:val="AFFB2A04418A49958F28114823768C5F"/>
  </w:style>
  <w:style w:type="paragraph" w:customStyle="1" w:styleId="90E86E19A5E14B3EB52705A14AFE1BAB">
    <w:name w:val="90E86E19A5E14B3EB52705A14AFE1BAB"/>
  </w:style>
  <w:style w:type="paragraph" w:customStyle="1" w:styleId="072B4187286A466291D9132EB1C75F62">
    <w:name w:val="072B4187286A466291D9132EB1C75F62"/>
  </w:style>
  <w:style w:type="paragraph" w:customStyle="1" w:styleId="6E0D2002F6ED41E7AFACE1DFAA83C22E">
    <w:name w:val="6E0D2002F6ED41E7AFACE1DFAA83C22E"/>
  </w:style>
  <w:style w:type="character" w:styleId="Strong">
    <w:name w:val="Strong"/>
    <w:basedOn w:val="DefaultParagraphFont"/>
    <w:uiPriority w:val="1"/>
    <w:qFormat/>
    <w:rPr>
      <w:b/>
      <w:bCs/>
    </w:rPr>
  </w:style>
  <w:style w:type="paragraph" w:customStyle="1" w:styleId="6B49DF01820E4EFB8C1FE838550FF120">
    <w:name w:val="6B49DF01820E4EFB8C1FE838550FF120"/>
  </w:style>
  <w:style w:type="paragraph" w:customStyle="1" w:styleId="12544C6B34124376B77AD717ACF3AF8C">
    <w:name w:val="12544C6B34124376B77AD717ACF3AF8C"/>
  </w:style>
  <w:style w:type="paragraph" w:customStyle="1" w:styleId="D984244C4D4E4784B1AECCDAF936F774">
    <w:name w:val="D984244C4D4E4784B1AECCDAF936F774"/>
  </w:style>
  <w:style w:type="paragraph" w:customStyle="1" w:styleId="3436A00517A840E5A34E21CE8DF5AD49">
    <w:name w:val="3436A00517A840E5A34E21CE8DF5AD49"/>
  </w:style>
  <w:style w:type="paragraph" w:customStyle="1" w:styleId="7DB1E051672741BCB63EF686983C61DF">
    <w:name w:val="7DB1E051672741BCB63EF686983C61DF"/>
  </w:style>
  <w:style w:type="paragraph" w:customStyle="1" w:styleId="5E3A2724F0924FEEA8499FA61EE04F18">
    <w:name w:val="5E3A2724F0924FEEA8499FA61EE04F18"/>
  </w:style>
  <w:style w:type="paragraph" w:customStyle="1" w:styleId="C89B56E90496441B935F626EEF926C16">
    <w:name w:val="C89B56E90496441B935F626EEF926C16"/>
  </w:style>
  <w:style w:type="paragraph" w:customStyle="1" w:styleId="8DC234AEC4CD49E0B3CC1B58AA58A767">
    <w:name w:val="8DC234AEC4CD49E0B3CC1B58AA58A767"/>
  </w:style>
  <w:style w:type="paragraph" w:customStyle="1" w:styleId="8282007165CE4E1194A251FCE9DA3435">
    <w:name w:val="8282007165CE4E1194A251FCE9DA3435"/>
  </w:style>
  <w:style w:type="paragraph" w:customStyle="1" w:styleId="43ADC5629A204BFF851CFD652A7DB0E7">
    <w:name w:val="43ADC5629A204BFF851CFD652A7DB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2018-02-28T00:00:00</PublishDate>
  <Abstract/>
  <CompanyAddress>Rachelsmolen 1, 5612 MA Eindhoven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CD0F463A-C944-43B4-B797-755E66CD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3</TotalTime>
  <Pages>1</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Fontys university for Applied sciences</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Herd Immunity simulation</dc:subject>
  <dc:creator>Herd Immunity</dc:creator>
  <cp:keywords/>
  <cp:lastModifiedBy>Ali AlAlao</cp:lastModifiedBy>
  <cp:revision>20</cp:revision>
  <dcterms:created xsi:type="dcterms:W3CDTF">2018-02-20T17:22:00Z</dcterms:created>
  <dcterms:modified xsi:type="dcterms:W3CDTF">2019-01-22T15:32:00Z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